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La primera tabla es la tabla de diseño del nombre y de la información de contacto. La segunda tabla es la tabla del objetivo"/>
      </w:tblPr>
      <w:tblGrid>
        <w:gridCol w:w="4706"/>
        <w:gridCol w:w="3600"/>
      </w:tblGrid>
      <w:tr w:rsidR="007A0F44" w:rsidRPr="00565B06" w14:paraId="6B634B42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0F798378" w14:textId="77777777" w:rsidR="007A0F44" w:rsidRDefault="004B4BBF" w:rsidP="00174A87">
            <w:pPr>
              <w:pStyle w:val="Subttulo"/>
            </w:pPr>
            <w:r>
              <w:t>Curriculum</w:t>
            </w:r>
          </w:p>
          <w:p w14:paraId="43B5519C" w14:textId="77777777" w:rsidR="004B4BBF" w:rsidRPr="00565B06" w:rsidRDefault="004B4BBF" w:rsidP="00174A87">
            <w:pPr>
              <w:pStyle w:val="Subttulo"/>
            </w:pPr>
            <w:r>
              <w:t>VITAE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1E089E4C" w14:textId="77777777" w:rsidR="007A0F44" w:rsidRDefault="00DE3448" w:rsidP="00174A87">
            <w:pPr>
              <w:pStyle w:val="Informacindecontacto"/>
            </w:pPr>
            <w:sdt>
              <w:sdtPr>
                <w:alias w:val="Escriba la dirección:"/>
                <w:tag w:val="Escriba la dirección:"/>
                <w:id w:val="-989020281"/>
                <w:placeholder>
                  <w:docPart w:val="D1169A0A08FE47C6AF92DB936DF1C6A0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4B4BBF">
                  <w:t xml:space="preserve">Villahermosa Tabasco </w:t>
                </w:r>
                <w:r w:rsidR="00F3436A">
                  <w:t>México</w:t>
                </w:r>
              </w:sdtContent>
            </w:sdt>
            <w:r w:rsidR="007A0F44">
              <w:rPr>
                <w:lang w:bidi="es-ES"/>
              </w:rPr>
              <w:t xml:space="preserve">  </w:t>
            </w:r>
            <w:r w:rsidR="007A0F44" w:rsidRPr="009D087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784300B" wp14:editId="3533EAE4">
                      <wp:extent cx="118872" cy="118872"/>
                      <wp:effectExtent l="0" t="0" r="0" b="0"/>
                      <wp:docPr id="54" name="Icono de dirección" descr="Icono de direcció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030ED1" id="Icono de dirección" o:spid="_x0000_s1026" alt="Icono de direcció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063b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BAD8E2B" w14:textId="77777777" w:rsidR="007A0F44" w:rsidRDefault="00DE3448" w:rsidP="00174A87">
            <w:pPr>
              <w:pStyle w:val="Informacindecontacto"/>
            </w:pPr>
            <w:sdt>
              <w:sdtPr>
                <w:alias w:val="Escriba el teléfono:"/>
                <w:tag w:val="Escriba el teléfono:"/>
                <w:id w:val="381135673"/>
                <w:placeholder>
                  <w:docPart w:val="46B9EAFDBEEE46049825C7B33672E7C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4B4BBF">
                  <w:t>9931064490</w:t>
                </w:r>
              </w:sdtContent>
            </w:sdt>
            <w:r w:rsidR="007A0F44">
              <w:rPr>
                <w:lang w:bidi="es-ES"/>
              </w:rPr>
              <w:t xml:space="preserve">  </w:t>
            </w:r>
            <w:r w:rsidR="007A0F44" w:rsidRPr="009D087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3C6FEF4" wp14:editId="242F8D1E">
                      <wp:extent cx="109728" cy="109728"/>
                      <wp:effectExtent l="0" t="0" r="5080" b="5080"/>
                      <wp:docPr id="55" name="Icono de teléfono" descr="Icono de teléfon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B267DC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063b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5C33E92D" w14:textId="77777777" w:rsidR="007A0F44" w:rsidRDefault="00DE3448" w:rsidP="004B4BBF">
            <w:pPr>
              <w:pStyle w:val="Informacindecontacto"/>
              <w:rPr>
                <w:lang w:bidi="es-ES"/>
              </w:rPr>
            </w:pPr>
            <w:sdt>
              <w:sdtPr>
                <w:alias w:val="Escriba el correo electrónico:"/>
                <w:tag w:val="Escriba el correo electrónico:"/>
                <w:id w:val="479813182"/>
                <w:placeholder>
                  <w:docPart w:val="C184FE85417343388472B212D86A3F8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4B4BBF">
                  <w:t>royerleon7gmail.com</w:t>
                </w:r>
              </w:sdtContent>
            </w:sdt>
            <w:r w:rsidR="007A0F44">
              <w:rPr>
                <w:lang w:bidi="es-ES"/>
              </w:rPr>
              <w:t xml:space="preserve">  </w:t>
            </w:r>
            <w:r w:rsidR="007A0F44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4F456D66" wp14:editId="3582B00E">
                      <wp:extent cx="137160" cy="91440"/>
                      <wp:effectExtent l="0" t="0" r="0" b="3810"/>
                      <wp:docPr id="56" name="Forma libre 5" descr="Icono de correo electrónic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61AF9A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" path="m108,21r,l60,58,12,21v-1,-1,-1,-2,,-3c13,16,14,16,16,17l60,51,104,17v1,-1,3,-1,4,1c109,19,109,20,108,21r,xm114,r,l6,c3,,,3,,6l,74v,3,3,6,6,6l114,80v3,,6,-3,6,-6l120,6c120,3,117,,114,xe" fillcolor="#7063b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4E855038" w14:textId="7B84378D" w:rsidR="000A5C0F" w:rsidRPr="00565B06" w:rsidRDefault="00F33CBE" w:rsidP="004B4BBF">
            <w:pPr>
              <w:pStyle w:val="Informacindecontacto"/>
            </w:pPr>
            <w:r>
              <w:t xml:space="preserve">Ing. </w:t>
            </w:r>
            <w:r w:rsidR="000A5C0F">
              <w:t xml:space="preserve">Royer Reyes León </w:t>
            </w:r>
            <w:r w:rsidR="000A5C0F"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71A8E64B" wp14:editId="7797C9F2">
                      <wp:extent cx="144516" cy="146649"/>
                      <wp:effectExtent l="0" t="0" r="8255" b="6350"/>
                      <wp:docPr id="2" name="Icono en un círculo de Objetivo" descr="Icono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144516" cy="146649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5" name="Círculo del icono de Objetivo" descr="Círculo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6" name="Línea horizontal superior del icono de Objetivo" descr="Línea horizontal sup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" name="Línea horizontal media del icono de Objetivo" descr="Línea horizontal media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" name="Línea horizontal inferior del icono de Objetivo" descr="Línea horizontal inf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6BEB49" id="Icono en un círculo de Objetivo" o:spid="_x0000_s1026" alt="Icono de Objetivo" style="width:11.4pt;height:11.55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">
                      <v:shape id="Círculo del icono de Objetivo" o:spid="_x0000_s1027" alt="Círculo del icono de Objetiv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063b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Línea horizontal superior del icono de Objetivo" o:spid="_x0000_s1028" alt="Línea horizontal superior del icono de Objetivo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media del icono de Objetivo" o:spid="_x0000_s1029" alt="Línea horizontal media del icono de Objetivo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inferior del icono de Objetivo" o:spid="_x0000_s1030" alt="Línea horizontal inferior del icono de Objetivo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tbl>
      <w:tblPr>
        <w:tblStyle w:val="Tablanormal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 primera tabla es la tabla de diseño del nombre y de la información de contacto. La segunda tabla es la tabla del objetivo"/>
      </w:tblPr>
      <w:tblGrid>
        <w:gridCol w:w="710"/>
        <w:gridCol w:w="8302"/>
      </w:tblGrid>
      <w:tr w:rsidR="000E24AC" w:rsidRPr="00565B06" w14:paraId="2852227C" w14:textId="77777777" w:rsidTr="004B4B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0" w:type="dxa"/>
            <w:tcMar>
              <w:bottom w:w="0" w:type="dxa"/>
              <w:right w:w="216" w:type="dxa"/>
            </w:tcMar>
            <w:vAlign w:val="bottom"/>
          </w:tcPr>
          <w:p w14:paraId="5B4B17CA" w14:textId="77777777" w:rsidR="000E24AC" w:rsidRPr="00124624" w:rsidRDefault="00075B13" w:rsidP="009D0878">
            <w:pPr>
              <w:pStyle w:val="Iconos"/>
              <w:rPr>
                <w:sz w:val="28"/>
                <w:szCs w:val="28"/>
              </w:rPr>
            </w:pPr>
            <w:r w:rsidRPr="00124624">
              <w:rPr>
                <w:noProof/>
                <w:sz w:val="28"/>
                <w:szCs w:val="28"/>
                <w:lang w:bidi="es-ES"/>
              </w:rPr>
              <mc:AlternateContent>
                <mc:Choice Requires="wpg">
                  <w:drawing>
                    <wp:inline distT="0" distB="0" distL="0" distR="0" wp14:anchorId="152B4F1D" wp14:editId="3986CB4D">
                      <wp:extent cx="274320" cy="274320"/>
                      <wp:effectExtent l="0" t="0" r="0" b="0"/>
                      <wp:docPr id="13" name="Icono en un círculo de Objetivo" descr="Icono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Círculo del icono de Objetivo" descr="Círculo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Línea horizontal superior del icono de Objetivo" descr="Línea horizontal sup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Línea horizontal media del icono de Objetivo" descr="Línea horizontal media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Línea horizontal inferior del icono de Objetivo" descr="Línea horizontal inf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08CA3D" id="Icono en un círculo de Objetivo" o:spid="_x0000_s1026" alt="Icono de Objetivo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">
                      <v:shape id="Círculo del icono de Objetivo" o:spid="_x0000_s1027" alt="Círculo del icono de Objetiv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063b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Línea horizontal superior del icono de Objetivo" o:spid="_x0000_s1028" alt="Línea horizontal superior del icono de Objetivo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media del icono de Objetivo" o:spid="_x0000_s1029" alt="Línea horizontal media del icono de Objetivo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inferior del icono de Objetivo" o:spid="_x0000_s1030" alt="Línea horizontal inferior del icono de Objetivo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302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6ADC811D" w14:textId="4AE36FF0" w:rsidR="000E24AC" w:rsidRPr="00124624" w:rsidRDefault="00F33CBE" w:rsidP="007850D1">
            <w:pPr>
              <w:pStyle w:val="Ttulo1"/>
              <w:outlineLvl w:val="0"/>
              <w:rPr>
                <w:b/>
                <w:bCs w:val="0"/>
                <w:sz w:val="28"/>
                <w:szCs w:val="28"/>
              </w:rPr>
            </w:pPr>
            <w:r w:rsidRPr="00124624">
              <w:rPr>
                <w:b/>
                <w:bCs w:val="0"/>
                <w:sz w:val="28"/>
                <w:szCs w:val="28"/>
              </w:rPr>
              <w:t xml:space="preserve">Ing. </w:t>
            </w:r>
            <w:r w:rsidR="004B4BBF" w:rsidRPr="00124624">
              <w:rPr>
                <w:b/>
                <w:bCs w:val="0"/>
              </w:rPr>
              <w:t>Royer</w:t>
            </w:r>
            <w:r w:rsidR="004B4BBF" w:rsidRPr="00124624">
              <w:rPr>
                <w:b/>
                <w:bCs w:val="0"/>
                <w:sz w:val="28"/>
                <w:szCs w:val="28"/>
              </w:rPr>
              <w:t xml:space="preserve"> reyes león</w:t>
            </w:r>
          </w:p>
        </w:tc>
      </w:tr>
    </w:tbl>
    <w:p w14:paraId="7201A6B7" w14:textId="089C492E" w:rsidR="006C79FF" w:rsidRDefault="006C79FF" w:rsidP="004B4BBF">
      <w:pPr>
        <w:jc w:val="both"/>
      </w:pPr>
    </w:p>
    <w:p w14:paraId="72DF4224" w14:textId="77777777" w:rsidR="00A02BD2" w:rsidRDefault="00F33CBE" w:rsidP="004B4BBF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A7639E" wp14:editId="2DC4AFC9">
            <wp:simplePos x="0" y="0"/>
            <wp:positionH relativeFrom="margin">
              <wp:posOffset>38100</wp:posOffset>
            </wp:positionH>
            <wp:positionV relativeFrom="paragraph">
              <wp:posOffset>26035</wp:posOffset>
            </wp:positionV>
            <wp:extent cx="904875" cy="904875"/>
            <wp:effectExtent l="133350" t="57150" r="85725" b="14287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2372B" w14:textId="6C1EC101" w:rsidR="00AC2084" w:rsidRDefault="00F33CBE" w:rsidP="004B4BBF">
      <w:pPr>
        <w:jc w:val="both"/>
      </w:pPr>
      <w:r w:rsidRPr="00F33CBE">
        <w:t>Desarrollador de Software. Tengo conocimiento en la Programación Orientada a Objetos (POO) y la arquitectura Modelo - Vista - Controlador (MVC), lo que me ha permitido desarrollar aplicaciones en los lenguajes de alto nivel.</w:t>
      </w:r>
    </w:p>
    <w:p w14:paraId="2054EFC8" w14:textId="757F832D" w:rsidR="00F33CBE" w:rsidRDefault="00F33CBE" w:rsidP="004B4BBF">
      <w:pPr>
        <w:jc w:val="both"/>
      </w:pPr>
    </w:p>
    <w:p w14:paraId="08111EEB" w14:textId="0C22BC80" w:rsidR="00F33CBE" w:rsidRDefault="00F33CBE" w:rsidP="00F33CBE">
      <w:pPr>
        <w:pStyle w:val="Prrafodelista"/>
        <w:numPr>
          <w:ilvl w:val="0"/>
          <w:numId w:val="16"/>
        </w:numPr>
        <w:ind w:left="360"/>
        <w:jc w:val="both"/>
      </w:pPr>
      <w:r w:rsidRPr="00F33CBE">
        <w:rPr>
          <w:b/>
          <w:bCs/>
        </w:rPr>
        <w:t>Lenguajes de programación:</w:t>
      </w:r>
      <w:r>
        <w:t xml:space="preserve"> PHP (En aplicaciones Web), JAVA (En aplicaciones de escritorio), C# (En aplicaciones de escritorio), .NET (En aplicaciones de escritorio), JavaScript (En aplicaciones Web), Dart (En aplicaciones Móviles).</w:t>
      </w:r>
    </w:p>
    <w:p w14:paraId="2BA6322C" w14:textId="77777777" w:rsidR="00F33CBE" w:rsidRDefault="00F33CBE" w:rsidP="00F33CBE">
      <w:pPr>
        <w:pStyle w:val="Prrafodelista"/>
        <w:ind w:left="360"/>
        <w:jc w:val="both"/>
      </w:pPr>
    </w:p>
    <w:p w14:paraId="2AF50F18" w14:textId="559A05FC" w:rsidR="00F33CBE" w:rsidRDefault="00F33CBE" w:rsidP="00F33CBE">
      <w:pPr>
        <w:pStyle w:val="Prrafodelista"/>
        <w:numPr>
          <w:ilvl w:val="0"/>
          <w:numId w:val="16"/>
        </w:numPr>
        <w:ind w:left="360"/>
        <w:jc w:val="both"/>
      </w:pPr>
      <w:r w:rsidRPr="00F33CBE">
        <w:rPr>
          <w:b/>
          <w:bCs/>
        </w:rPr>
        <w:t>Tecnologías:</w:t>
      </w:r>
      <w:r>
        <w:t xml:space="preserve"> Bootstrap 3, 4 y 5 (Framework de diseño), HTML5 (Maquetación), JQuery (Librería para JS), Codeigniter3 (Framework para </w:t>
      </w:r>
      <w:proofErr w:type="spellStart"/>
      <w:r>
        <w:t>php</w:t>
      </w:r>
      <w:proofErr w:type="spellEnd"/>
      <w:r>
        <w:t xml:space="preserve">) Laravel (Framework para </w:t>
      </w:r>
      <w:proofErr w:type="spellStart"/>
      <w:r>
        <w:t>php</w:t>
      </w:r>
      <w:proofErr w:type="spellEnd"/>
      <w:r>
        <w:t xml:space="preserve">), Yii2 (Framework para </w:t>
      </w:r>
      <w:proofErr w:type="spellStart"/>
      <w:r>
        <w:t>php</w:t>
      </w:r>
      <w:proofErr w:type="spellEnd"/>
      <w:r>
        <w:t xml:space="preserve">), </w:t>
      </w:r>
      <w:proofErr w:type="spellStart"/>
      <w:r>
        <w:t>NodeJS</w:t>
      </w:r>
      <w:proofErr w:type="spellEnd"/>
      <w:r>
        <w:t xml:space="preserve"> con express (Para desplegar </w:t>
      </w:r>
      <w:proofErr w:type="spellStart"/>
      <w:r>
        <w:t>API's</w:t>
      </w:r>
      <w:proofErr w:type="spellEnd"/>
      <w:r>
        <w:t xml:space="preserve">), Angular (Framework </w:t>
      </w:r>
      <w:proofErr w:type="spellStart"/>
      <w:r>
        <w:t>frontend</w:t>
      </w:r>
      <w:proofErr w:type="spellEnd"/>
      <w:r>
        <w:t xml:space="preserve"> para JS), </w:t>
      </w:r>
      <w:proofErr w:type="spellStart"/>
      <w:r>
        <w:t>Ionic</w:t>
      </w:r>
      <w:proofErr w:type="spellEnd"/>
      <w:r>
        <w:t xml:space="preserve"> (Framework para aplicaciones móviles), </w:t>
      </w:r>
      <w:proofErr w:type="spellStart"/>
      <w:r>
        <w:t>Flutter</w:t>
      </w:r>
      <w:proofErr w:type="spellEnd"/>
      <w:r>
        <w:t xml:space="preserve"> (Framework para aplicaciones móviles).</w:t>
      </w:r>
    </w:p>
    <w:p w14:paraId="71998E4D" w14:textId="77777777" w:rsidR="00F33CBE" w:rsidRDefault="00F33CBE" w:rsidP="00F33CBE">
      <w:pPr>
        <w:pStyle w:val="Prrafodelista"/>
        <w:ind w:left="360"/>
        <w:jc w:val="both"/>
      </w:pPr>
    </w:p>
    <w:p w14:paraId="02769A22" w14:textId="3A59353C" w:rsidR="00F33CBE" w:rsidRDefault="00F33CBE" w:rsidP="00F33CBE">
      <w:pPr>
        <w:pStyle w:val="Prrafodelista"/>
        <w:numPr>
          <w:ilvl w:val="0"/>
          <w:numId w:val="16"/>
        </w:numPr>
        <w:ind w:left="360"/>
        <w:jc w:val="both"/>
      </w:pPr>
      <w:r w:rsidRPr="00F33CBE">
        <w:rPr>
          <w:b/>
          <w:bCs/>
        </w:rPr>
        <w:t>Bases de datos (Relacional):</w:t>
      </w:r>
      <w:r>
        <w:t xml:space="preserve"> MySQL, </w:t>
      </w:r>
      <w:proofErr w:type="spellStart"/>
      <w:r>
        <w:t>MariaDB</w:t>
      </w:r>
      <w:proofErr w:type="spellEnd"/>
      <w:r>
        <w:t xml:space="preserve">, PostgreSQL, </w:t>
      </w:r>
      <w:proofErr w:type="spellStart"/>
      <w:r>
        <w:t>SQLServer</w:t>
      </w:r>
      <w:proofErr w:type="spellEnd"/>
      <w:r>
        <w:t>.</w:t>
      </w:r>
    </w:p>
    <w:p w14:paraId="0B5C16B1" w14:textId="77777777" w:rsidR="00F33CBE" w:rsidRDefault="00F33CBE" w:rsidP="00F33CBE">
      <w:pPr>
        <w:pStyle w:val="Prrafodelista"/>
        <w:ind w:left="360"/>
        <w:jc w:val="both"/>
      </w:pPr>
    </w:p>
    <w:p w14:paraId="37D8460A" w14:textId="4DD4D1C2" w:rsidR="00F33CBE" w:rsidRDefault="00F33CBE" w:rsidP="00F33CBE">
      <w:pPr>
        <w:pStyle w:val="Prrafodelista"/>
        <w:numPr>
          <w:ilvl w:val="0"/>
          <w:numId w:val="16"/>
        </w:numPr>
        <w:ind w:left="360"/>
        <w:jc w:val="both"/>
      </w:pPr>
      <w:r w:rsidRPr="00F33CBE">
        <w:rPr>
          <w:b/>
          <w:bCs/>
        </w:rPr>
        <w:t>Bases de datos (No relacional):</w:t>
      </w:r>
      <w:r>
        <w:t xml:space="preserve"> MongoDB, </w:t>
      </w:r>
      <w:proofErr w:type="spellStart"/>
      <w:r>
        <w:t>Firebase</w:t>
      </w:r>
      <w:proofErr w:type="spellEnd"/>
      <w:r>
        <w:t>.</w:t>
      </w:r>
    </w:p>
    <w:p w14:paraId="787FE0A8" w14:textId="3F6D760E" w:rsidR="00F33CBE" w:rsidRDefault="00F33CBE" w:rsidP="00F33CBE">
      <w:pPr>
        <w:jc w:val="both"/>
      </w:pPr>
    </w:p>
    <w:p w14:paraId="63483797" w14:textId="1A4FDB28" w:rsidR="00F33CBE" w:rsidRDefault="00F33CBE" w:rsidP="00F33CBE">
      <w:pPr>
        <w:jc w:val="both"/>
      </w:pPr>
      <w:r>
        <w:t>Estudiante del Instituto Tecnológico de Villahermosa (ITVH) de la carrera de Ingeniería en Sistemas Computacionales Virtual (Lo que me permite la disponibilidad de horario).</w:t>
      </w:r>
    </w:p>
    <w:p w14:paraId="6556C2FD" w14:textId="6489916B" w:rsidR="00F33CBE" w:rsidRDefault="00F33CBE" w:rsidP="00F33CBE">
      <w:pPr>
        <w:jc w:val="both"/>
      </w:pPr>
      <w:r>
        <w:t>Actualmente me concentro en el desarrollo de software usando tecnologías/</w:t>
      </w:r>
      <w:proofErr w:type="spellStart"/>
      <w:r>
        <w:t>frameworks</w:t>
      </w:r>
      <w:proofErr w:type="spellEnd"/>
      <w:r>
        <w:t xml:space="preserve"> que ayudan al desarrollo ágil de aplicaciones modernas y/o robustas.</w:t>
      </w:r>
    </w:p>
    <w:p w14:paraId="726D6D3C" w14:textId="77777777" w:rsidR="00AC2084" w:rsidRDefault="00AC2084" w:rsidP="004B4BBF">
      <w:pPr>
        <w:jc w:val="both"/>
      </w:pPr>
    </w:p>
    <w:p w14:paraId="4F89D88A" w14:textId="77777777" w:rsidR="00EB1D89" w:rsidRDefault="006C79FF" w:rsidP="004B4BBF">
      <w:pPr>
        <w:jc w:val="both"/>
        <w:rPr>
          <w:b/>
          <w:bCs/>
        </w:rPr>
      </w:pPr>
      <w:r>
        <w:rPr>
          <w:b/>
          <w:bCs/>
        </w:rPr>
        <w:t>INFORMACION PERSONAL</w:t>
      </w:r>
      <w:r w:rsidRPr="006C79FF">
        <w:rPr>
          <w:b/>
          <w:bCs/>
        </w:rPr>
        <w:t>.</w:t>
      </w:r>
    </w:p>
    <w:p w14:paraId="76451639" w14:textId="669F169C" w:rsidR="001A0C6C" w:rsidRDefault="001A0C6C" w:rsidP="006C79FF">
      <w:pPr>
        <w:jc w:val="both"/>
        <w:rPr>
          <w:b/>
          <w:bCs/>
        </w:rPr>
      </w:pPr>
      <w:r w:rsidRPr="00B93F20">
        <w:rPr>
          <w:b/>
          <w:bCs/>
        </w:rPr>
        <w:t>Página Web</w:t>
      </w:r>
      <w:r w:rsidR="00A02BD2">
        <w:rPr>
          <w:b/>
          <w:bCs/>
        </w:rPr>
        <w:t xml:space="preserve"> (Portafolio de proyectos)</w:t>
      </w:r>
      <w:r w:rsidRPr="00B93F20">
        <w:rPr>
          <w:b/>
          <w:bCs/>
        </w:rPr>
        <w:t>:</w:t>
      </w:r>
      <w:r>
        <w:rPr>
          <w:b/>
          <w:bCs/>
        </w:rPr>
        <w:t xml:space="preserve"> </w:t>
      </w:r>
      <w:hyperlink r:id="rId12" w:history="1">
        <w:r w:rsidR="00A02BD2">
          <w:rPr>
            <w:rStyle w:val="Hipervnculo"/>
            <w:b/>
            <w:bCs/>
          </w:rPr>
          <w:t>https://roye</w:t>
        </w:r>
        <w:r w:rsidR="00A02BD2">
          <w:rPr>
            <w:rStyle w:val="Hipervnculo"/>
            <w:b/>
            <w:bCs/>
          </w:rPr>
          <w:t>r</w:t>
        </w:r>
        <w:r w:rsidR="00A02BD2">
          <w:rPr>
            <w:rStyle w:val="Hipervnculo"/>
            <w:b/>
            <w:bCs/>
          </w:rPr>
          <w:t>reyesleon.github.io/cv</w:t>
        </w:r>
      </w:hyperlink>
    </w:p>
    <w:p w14:paraId="53727EB8" w14:textId="77777777" w:rsidR="006C79FF" w:rsidRDefault="006C79FF" w:rsidP="006C79FF">
      <w:pPr>
        <w:jc w:val="both"/>
      </w:pPr>
      <w:r w:rsidRPr="006C79FF">
        <w:rPr>
          <w:b/>
          <w:bCs/>
        </w:rPr>
        <w:t>Nombre:</w:t>
      </w:r>
      <w:r>
        <w:t xml:space="preserve"> Royer Reyes León</w:t>
      </w:r>
    </w:p>
    <w:p w14:paraId="6A7435FA" w14:textId="77777777" w:rsidR="006C79FF" w:rsidRPr="003E6850" w:rsidRDefault="006C79FF" w:rsidP="006C79FF">
      <w:pPr>
        <w:jc w:val="both"/>
      </w:pPr>
      <w:r w:rsidRPr="006C79FF">
        <w:rPr>
          <w:b/>
          <w:bCs/>
        </w:rPr>
        <w:t>RFC:</w:t>
      </w:r>
      <w:r w:rsidR="003E6850">
        <w:rPr>
          <w:b/>
          <w:bCs/>
        </w:rPr>
        <w:t xml:space="preserve"> </w:t>
      </w:r>
      <w:r w:rsidR="003E6850">
        <w:t>RELR971216I3A</w:t>
      </w:r>
    </w:p>
    <w:p w14:paraId="0747AF8F" w14:textId="77777777" w:rsidR="006C79FF" w:rsidRPr="003E6850" w:rsidRDefault="006C79FF" w:rsidP="006C79FF">
      <w:pPr>
        <w:jc w:val="both"/>
      </w:pPr>
      <w:r w:rsidRPr="006C79FF">
        <w:rPr>
          <w:b/>
          <w:bCs/>
        </w:rPr>
        <w:t>CURP:</w:t>
      </w:r>
      <w:r w:rsidR="003E6850">
        <w:rPr>
          <w:b/>
          <w:bCs/>
        </w:rPr>
        <w:t xml:space="preserve"> </w:t>
      </w:r>
      <w:r w:rsidR="003E6850">
        <w:t>RELR971216HTCYNY07</w:t>
      </w:r>
    </w:p>
    <w:p w14:paraId="6426BE77" w14:textId="15856FBC" w:rsidR="006C79FF" w:rsidRDefault="006C79FF" w:rsidP="006C79FF">
      <w:pPr>
        <w:jc w:val="both"/>
      </w:pPr>
      <w:r w:rsidRPr="006C79FF">
        <w:rPr>
          <w:b/>
          <w:bCs/>
        </w:rPr>
        <w:t xml:space="preserve">Fecha </w:t>
      </w:r>
      <w:r w:rsidR="00E20F2D">
        <w:rPr>
          <w:b/>
          <w:bCs/>
        </w:rPr>
        <w:t>n</w:t>
      </w:r>
      <w:r w:rsidRPr="006C79FF">
        <w:rPr>
          <w:b/>
          <w:bCs/>
        </w:rPr>
        <w:t>acimiento:</w:t>
      </w:r>
      <w:r>
        <w:t xml:space="preserve"> 16-12-1997</w:t>
      </w:r>
      <w:r w:rsidR="00DB0823">
        <w:t xml:space="preserve"> (16 de diciembre de 1997)</w:t>
      </w:r>
    </w:p>
    <w:p w14:paraId="3D65B9F1" w14:textId="43113065" w:rsidR="006C79FF" w:rsidRDefault="006C79FF" w:rsidP="006C79FF">
      <w:pPr>
        <w:jc w:val="both"/>
      </w:pPr>
      <w:r w:rsidRPr="006C79FF">
        <w:rPr>
          <w:b/>
          <w:bCs/>
        </w:rPr>
        <w:t xml:space="preserve">Correo </w:t>
      </w:r>
      <w:r w:rsidR="00E20F2D">
        <w:rPr>
          <w:b/>
          <w:bCs/>
        </w:rPr>
        <w:t>e</w:t>
      </w:r>
      <w:r w:rsidR="00F3436A" w:rsidRPr="006C79FF">
        <w:rPr>
          <w:b/>
          <w:bCs/>
        </w:rPr>
        <w:t>lectrónico</w:t>
      </w:r>
      <w:r w:rsidRPr="006C79FF">
        <w:rPr>
          <w:b/>
          <w:bCs/>
        </w:rPr>
        <w:t>:</w:t>
      </w:r>
      <w:r>
        <w:t xml:space="preserve"> royerleon7gmail.com</w:t>
      </w:r>
    </w:p>
    <w:p w14:paraId="029B1CCF" w14:textId="1958884D" w:rsidR="006C79FF" w:rsidRDefault="00F3436A" w:rsidP="006C79FF">
      <w:pPr>
        <w:jc w:val="both"/>
      </w:pPr>
      <w:r w:rsidRPr="006C79FF">
        <w:rPr>
          <w:b/>
          <w:bCs/>
        </w:rPr>
        <w:t>Teléfono</w:t>
      </w:r>
      <w:r w:rsidR="006C79FF" w:rsidRPr="006C79FF">
        <w:rPr>
          <w:b/>
          <w:bCs/>
        </w:rPr>
        <w:t>:</w:t>
      </w:r>
      <w:r w:rsidR="006C79FF">
        <w:t xml:space="preserve"> 9931064490</w:t>
      </w:r>
      <w:r w:rsidR="00DB0823">
        <w:t xml:space="preserve"> (Solo WhatsApp)</w:t>
      </w:r>
    </w:p>
    <w:p w14:paraId="13ACE4E7" w14:textId="77777777" w:rsidR="006C79FF" w:rsidRPr="006C79FF" w:rsidRDefault="006C79FF" w:rsidP="006C79FF">
      <w:pPr>
        <w:jc w:val="both"/>
        <w:rPr>
          <w:b/>
          <w:bCs/>
        </w:rPr>
      </w:pPr>
      <w:r w:rsidRPr="006C79FF">
        <w:rPr>
          <w:b/>
          <w:bCs/>
        </w:rPr>
        <w:t>Domicilio:</w:t>
      </w:r>
    </w:p>
    <w:p w14:paraId="6AD63222" w14:textId="77777777" w:rsidR="006C79FF" w:rsidRDefault="006C79FF" w:rsidP="006C79FF">
      <w:pPr>
        <w:jc w:val="both"/>
      </w:pPr>
      <w:r>
        <w:t>Brasil 124 B CP.00000</w:t>
      </w:r>
    </w:p>
    <w:p w14:paraId="5C294605" w14:textId="07F87203" w:rsidR="00F3436A" w:rsidRPr="00565B06" w:rsidRDefault="00F3436A" w:rsidP="00DB0823">
      <w:pPr>
        <w:jc w:val="both"/>
      </w:pPr>
      <w:r>
        <w:t>Vulcanólogos</w:t>
      </w:r>
      <w:r w:rsidR="00A02BD2">
        <w:t xml:space="preserve">. </w:t>
      </w:r>
      <w:r w:rsidR="006C79FF">
        <w:t>Gaviotas Sur Col X. C.P. 86090</w:t>
      </w:r>
      <w:r w:rsidR="00A02BD2">
        <w:t xml:space="preserve">. </w:t>
      </w:r>
      <w:r w:rsidR="006C79FF">
        <w:t>Villahermosa Centro, Tabasco.</w:t>
      </w:r>
    </w:p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717"/>
        <w:gridCol w:w="8295"/>
      </w:tblGrid>
      <w:tr w:rsidR="005E088C" w:rsidRPr="00565B06" w14:paraId="381602D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3670058F" w14:textId="77777777" w:rsidR="005E088C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w:lastRenderedPageBreak/>
              <mc:AlternateContent>
                <mc:Choice Requires="wpg">
                  <w:drawing>
                    <wp:inline distT="0" distB="0" distL="0" distR="0" wp14:anchorId="6B65AFEA" wp14:editId="371A84AB">
                      <wp:extent cx="274320" cy="274320"/>
                      <wp:effectExtent l="0" t="0" r="0" b="0"/>
                      <wp:docPr id="21" name="Icono en un círculo de Experiencia" descr="Icono de Experie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Círculo del icono de Experiencia" descr="Círculo del icono de Experienci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ímbolo del icono de Experiencia" descr="Símbolo del icono de Experiencia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7F34D4" id="Icono en un círculo de Experiencia" o:spid="_x0000_s1026" alt="Icono de Experiencia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">
                      <v:shape id="Círculo del icono de Experiencia" o:spid="_x0000_s1027" alt="Círculo del icono de Experiencia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063b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xperiencia" o:spid="_x0000_s1028" alt="Símbolo del icono de Experiencia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02920D54" w14:textId="4B26E4E7" w:rsidR="005E088C" w:rsidRPr="00565B06" w:rsidRDefault="00DE3448" w:rsidP="0004158B">
            <w:pPr>
              <w:pStyle w:val="Ttulo1"/>
              <w:outlineLvl w:val="0"/>
            </w:pPr>
            <w:sdt>
              <w:sdtPr>
                <w:alias w:val="Educación:"/>
                <w:tag w:val="Educación:"/>
                <w:id w:val="-2131392780"/>
                <w:placeholder>
                  <w:docPart w:val="28C3FD377AE84C9E87F6010DBA61386E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124624">
                  <w:rPr>
                    <w:sz w:val="28"/>
                    <w:szCs w:val="28"/>
                    <w:lang w:bidi="es-ES"/>
                  </w:rPr>
                  <w:t>Experiencia</w:t>
                </w:r>
              </w:sdtContent>
            </w:sdt>
          </w:p>
        </w:tc>
      </w:tr>
    </w:tbl>
    <w:p w14:paraId="2E9C40D4" w14:textId="77777777" w:rsidR="003137DC" w:rsidRPr="00124624" w:rsidRDefault="00472528" w:rsidP="003137DC">
      <w:pPr>
        <w:pStyle w:val="Ttulo2"/>
        <w:rPr>
          <w:rStyle w:val="nfasis"/>
          <w:sz w:val="24"/>
          <w:szCs w:val="24"/>
        </w:rPr>
      </w:pPr>
      <w:bookmarkStart w:id="0" w:name="_Hlk69238013"/>
      <w:r w:rsidRPr="00124624">
        <w:rPr>
          <w:sz w:val="24"/>
          <w:szCs w:val="24"/>
        </w:rPr>
        <w:t xml:space="preserve">Desarrollador </w:t>
      </w:r>
      <w:r w:rsidR="003137DC" w:rsidRPr="00124624">
        <w:rPr>
          <w:sz w:val="24"/>
          <w:szCs w:val="24"/>
        </w:rPr>
        <w:t>de Software</w:t>
      </w:r>
      <w:r w:rsidR="005E088C" w:rsidRPr="00124624">
        <w:rPr>
          <w:sz w:val="24"/>
          <w:szCs w:val="24"/>
          <w:lang w:bidi="es-ES"/>
        </w:rPr>
        <w:t xml:space="preserve"> | </w:t>
      </w:r>
      <w:r w:rsidR="003137DC" w:rsidRPr="00124624">
        <w:rPr>
          <w:rStyle w:val="nfasis"/>
          <w:sz w:val="24"/>
          <w:szCs w:val="24"/>
        </w:rPr>
        <w:t>Órgano Superior de Fiscalización del Estado.</w:t>
      </w:r>
    </w:p>
    <w:p w14:paraId="3B6FD9AF" w14:textId="77777777" w:rsidR="003137DC" w:rsidRPr="00124624" w:rsidRDefault="003137DC" w:rsidP="003137DC">
      <w:pPr>
        <w:pStyle w:val="Ttulo2"/>
        <w:rPr>
          <w:sz w:val="24"/>
          <w:szCs w:val="24"/>
        </w:rPr>
      </w:pPr>
      <w:r w:rsidRPr="00124624">
        <w:rPr>
          <w:rStyle w:val="nfasis"/>
          <w:sz w:val="24"/>
          <w:szCs w:val="24"/>
        </w:rPr>
        <w:t>(Depto. Tecnologías de la Información y Comunicación)</w:t>
      </w:r>
    </w:p>
    <w:p w14:paraId="7D259273" w14:textId="659E8E75" w:rsidR="005E088C" w:rsidRPr="00124624" w:rsidRDefault="003137DC" w:rsidP="003137DC">
      <w:pPr>
        <w:pStyle w:val="Ttulo2"/>
        <w:rPr>
          <w:b w:val="0"/>
          <w:bCs/>
          <w:color w:val="595959" w:themeColor="text1" w:themeTint="A6"/>
          <w:sz w:val="24"/>
          <w:szCs w:val="24"/>
        </w:rPr>
      </w:pPr>
      <w:r w:rsidRPr="00124624">
        <w:rPr>
          <w:b w:val="0"/>
          <w:bCs/>
          <w:color w:val="595959" w:themeColor="text1" w:themeTint="A6"/>
          <w:sz w:val="24"/>
          <w:szCs w:val="24"/>
          <w:lang w:bidi="es-ES"/>
        </w:rPr>
        <w:t>MARZO</w:t>
      </w:r>
      <w:r w:rsidR="00472528" w:rsidRPr="00124624">
        <w:rPr>
          <w:b w:val="0"/>
          <w:bCs/>
          <w:color w:val="595959" w:themeColor="text1" w:themeTint="A6"/>
          <w:sz w:val="24"/>
          <w:szCs w:val="24"/>
          <w:lang w:bidi="es-ES"/>
        </w:rPr>
        <w:t xml:space="preserve"> 20</w:t>
      </w:r>
      <w:r w:rsidRPr="00124624">
        <w:rPr>
          <w:b w:val="0"/>
          <w:bCs/>
          <w:color w:val="595959" w:themeColor="text1" w:themeTint="A6"/>
          <w:sz w:val="24"/>
          <w:szCs w:val="24"/>
          <w:lang w:bidi="es-ES"/>
        </w:rPr>
        <w:t>21</w:t>
      </w:r>
      <w:r w:rsidR="005E088C" w:rsidRPr="00124624">
        <w:rPr>
          <w:b w:val="0"/>
          <w:bCs/>
          <w:color w:val="595959" w:themeColor="text1" w:themeTint="A6"/>
          <w:sz w:val="24"/>
          <w:szCs w:val="24"/>
          <w:lang w:bidi="es-ES"/>
        </w:rPr>
        <w:t xml:space="preserve"> – </w:t>
      </w:r>
      <w:r w:rsidR="00F3436A" w:rsidRPr="00124624">
        <w:rPr>
          <w:b w:val="0"/>
          <w:bCs/>
          <w:color w:val="595959" w:themeColor="text1" w:themeTint="A6"/>
          <w:sz w:val="24"/>
          <w:szCs w:val="24"/>
          <w:lang w:bidi="es-ES"/>
        </w:rPr>
        <w:t>PRESENTE</w:t>
      </w:r>
      <w:r w:rsidR="00C65784" w:rsidRPr="00124624">
        <w:rPr>
          <w:b w:val="0"/>
          <w:bCs/>
          <w:color w:val="595959" w:themeColor="text1" w:themeTint="A6"/>
          <w:sz w:val="24"/>
          <w:szCs w:val="24"/>
          <w:lang w:bidi="es-ES"/>
        </w:rPr>
        <w:t xml:space="preserve"> </w:t>
      </w:r>
      <w:r w:rsidR="00F3436A" w:rsidRPr="00124624">
        <w:rPr>
          <w:b w:val="0"/>
          <w:bCs/>
          <w:color w:val="595959" w:themeColor="text1" w:themeTint="A6"/>
          <w:sz w:val="24"/>
          <w:szCs w:val="24"/>
          <w:lang w:bidi="es-ES"/>
        </w:rPr>
        <w:t>(</w:t>
      </w:r>
      <w:r w:rsidR="00C65784" w:rsidRPr="00124624">
        <w:rPr>
          <w:b w:val="0"/>
          <w:bCs/>
          <w:color w:val="595959" w:themeColor="text1" w:themeTint="A6"/>
          <w:sz w:val="24"/>
          <w:szCs w:val="24"/>
          <w:lang w:bidi="es-ES"/>
        </w:rPr>
        <w:t>20</w:t>
      </w:r>
      <w:r w:rsidR="00F3436A" w:rsidRPr="00124624">
        <w:rPr>
          <w:b w:val="0"/>
          <w:bCs/>
          <w:color w:val="595959" w:themeColor="text1" w:themeTint="A6"/>
          <w:sz w:val="24"/>
          <w:szCs w:val="24"/>
          <w:lang w:bidi="es-ES"/>
        </w:rPr>
        <w:t>2</w:t>
      </w:r>
      <w:r w:rsidR="00324EB1" w:rsidRPr="00124624">
        <w:rPr>
          <w:b w:val="0"/>
          <w:bCs/>
          <w:color w:val="595959" w:themeColor="text1" w:themeTint="A6"/>
          <w:sz w:val="24"/>
          <w:szCs w:val="24"/>
          <w:lang w:bidi="es-ES"/>
        </w:rPr>
        <w:t>1</w:t>
      </w:r>
      <w:r w:rsidR="00F3436A" w:rsidRPr="00124624">
        <w:rPr>
          <w:b w:val="0"/>
          <w:bCs/>
          <w:color w:val="595959" w:themeColor="text1" w:themeTint="A6"/>
          <w:sz w:val="24"/>
          <w:szCs w:val="24"/>
          <w:lang w:bidi="es-ES"/>
        </w:rPr>
        <w:t>)</w:t>
      </w:r>
    </w:p>
    <w:p w14:paraId="25703FD6" w14:textId="78425645" w:rsidR="00B93F20" w:rsidRDefault="00133951" w:rsidP="00F3436A">
      <w:pPr>
        <w:pStyle w:val="Ttulo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133951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Desarrollando sistemas y aplicaciones móviles de control y gestión del OSFE</w:t>
      </w:r>
      <w:r w:rsidR="00F3436A" w:rsidRPr="00F3436A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.</w:t>
      </w:r>
    </w:p>
    <w:p w14:paraId="73C43B89" w14:textId="77777777" w:rsidR="003137DC" w:rsidRDefault="003137DC" w:rsidP="00F3436A">
      <w:pPr>
        <w:pStyle w:val="Ttulo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</w:p>
    <w:p w14:paraId="696503D0" w14:textId="779B20E2" w:rsidR="00E00E74" w:rsidRPr="00124624" w:rsidRDefault="00DE3448" w:rsidP="00E00E74">
      <w:pPr>
        <w:pStyle w:val="Ttulo2"/>
        <w:numPr>
          <w:ilvl w:val="0"/>
          <w:numId w:val="17"/>
        </w:numPr>
        <w:rPr>
          <w:rStyle w:val="Hipervnculo"/>
          <w:rFonts w:asciiTheme="minorHAnsi" w:eastAsiaTheme="minorHAnsi" w:hAnsiTheme="minorHAnsi" w:cstheme="minorBidi"/>
          <w:b w:val="0"/>
          <w:sz w:val="20"/>
          <w:szCs w:val="20"/>
        </w:rPr>
      </w:pPr>
      <w:hyperlink r:id="rId13" w:history="1">
        <w:r w:rsidR="00133951" w:rsidRPr="00124624">
          <w:rPr>
            <w:rStyle w:val="Hipervnculo"/>
            <w:rFonts w:asciiTheme="minorHAnsi" w:eastAsiaTheme="minorHAnsi" w:hAnsiTheme="minorHAnsi" w:cstheme="minorBidi"/>
            <w:b w:val="0"/>
            <w:sz w:val="20"/>
            <w:szCs w:val="20"/>
          </w:rPr>
          <w:t xml:space="preserve">App móvil oficial del </w:t>
        </w:r>
        <w:r w:rsidR="003137DC" w:rsidRPr="00124624">
          <w:rPr>
            <w:rStyle w:val="Hipervnculo"/>
            <w:rFonts w:asciiTheme="minorHAnsi" w:eastAsiaTheme="minorHAnsi" w:hAnsiTheme="minorHAnsi" w:cstheme="minorBidi"/>
            <w:b w:val="0"/>
            <w:sz w:val="20"/>
            <w:szCs w:val="20"/>
          </w:rPr>
          <w:t>OS</w:t>
        </w:r>
        <w:r w:rsidR="003137DC" w:rsidRPr="00124624">
          <w:rPr>
            <w:rStyle w:val="Hipervnculo"/>
            <w:rFonts w:asciiTheme="minorHAnsi" w:eastAsiaTheme="minorHAnsi" w:hAnsiTheme="minorHAnsi" w:cstheme="minorBidi"/>
            <w:b w:val="0"/>
            <w:sz w:val="20"/>
            <w:szCs w:val="20"/>
          </w:rPr>
          <w:t>F</w:t>
        </w:r>
        <w:r w:rsidR="003137DC" w:rsidRPr="00124624">
          <w:rPr>
            <w:rStyle w:val="Hipervnculo"/>
            <w:rFonts w:asciiTheme="minorHAnsi" w:eastAsiaTheme="minorHAnsi" w:hAnsiTheme="minorHAnsi" w:cstheme="minorBidi"/>
            <w:b w:val="0"/>
            <w:sz w:val="20"/>
            <w:szCs w:val="20"/>
          </w:rPr>
          <w:t>E</w:t>
        </w:r>
      </w:hyperlink>
    </w:p>
    <w:p w14:paraId="5E4DCA89" w14:textId="4E0E5E34" w:rsidR="00B93F20" w:rsidRPr="00124624" w:rsidRDefault="00E00E74" w:rsidP="00E00E74">
      <w:pPr>
        <w:pStyle w:val="Ttulo2"/>
        <w:ind w:left="720"/>
        <w:rPr>
          <w:rStyle w:val="Hipervnculo"/>
          <w:rFonts w:asciiTheme="minorHAnsi" w:eastAsiaTheme="minorHAnsi" w:hAnsiTheme="minorHAnsi" w:cstheme="minorBidi"/>
          <w:b w:val="0"/>
          <w:sz w:val="20"/>
          <w:szCs w:val="20"/>
        </w:rPr>
      </w:pPr>
      <w:hyperlink r:id="rId14" w:history="1">
        <w:r w:rsidRPr="00124624">
          <w:rPr>
            <w:rStyle w:val="Hipervnculo"/>
            <w:rFonts w:asciiTheme="minorHAnsi" w:eastAsiaTheme="minorHAnsi" w:hAnsiTheme="minorHAnsi" w:cstheme="minorBidi"/>
            <w:b w:val="0"/>
            <w:sz w:val="20"/>
            <w:szCs w:val="20"/>
          </w:rPr>
          <w:t>https://play.google.com/store/apps/details?id=c</w:t>
        </w:r>
        <w:r w:rsidRPr="00124624">
          <w:rPr>
            <w:rStyle w:val="Hipervnculo"/>
            <w:rFonts w:asciiTheme="minorHAnsi" w:eastAsiaTheme="minorHAnsi" w:hAnsiTheme="minorHAnsi" w:cstheme="minorBidi"/>
            <w:b w:val="0"/>
            <w:sz w:val="20"/>
            <w:szCs w:val="20"/>
          </w:rPr>
          <w:t>o</w:t>
        </w:r>
        <w:r w:rsidRPr="00124624">
          <w:rPr>
            <w:rStyle w:val="Hipervnculo"/>
            <w:rFonts w:asciiTheme="minorHAnsi" w:eastAsiaTheme="minorHAnsi" w:hAnsiTheme="minorHAnsi" w:cstheme="minorBidi"/>
            <w:b w:val="0"/>
            <w:sz w:val="20"/>
            <w:szCs w:val="20"/>
          </w:rPr>
          <w:t>m.osfetabascogobmx.tesken</w:t>
        </w:r>
      </w:hyperlink>
    </w:p>
    <w:p w14:paraId="1EE670BA" w14:textId="05937C2F" w:rsidR="00133951" w:rsidRPr="00124624" w:rsidRDefault="00133951" w:rsidP="00E00E74">
      <w:pPr>
        <w:pStyle w:val="Ttulo2"/>
        <w:rPr>
          <w:rFonts w:asciiTheme="minorHAnsi" w:eastAsiaTheme="minorHAnsi" w:hAnsiTheme="minorHAnsi" w:cstheme="minorBidi"/>
          <w:b w:val="0"/>
          <w:color w:val="4C4C4C" w:themeColor="text2" w:themeTint="BF"/>
          <w:sz w:val="20"/>
          <w:szCs w:val="20"/>
        </w:rPr>
      </w:pPr>
    </w:p>
    <w:bookmarkEnd w:id="0"/>
    <w:p w14:paraId="7662AFE2" w14:textId="1757634E" w:rsidR="00E00E74" w:rsidRPr="00124624" w:rsidRDefault="00133951" w:rsidP="00E00E74">
      <w:pPr>
        <w:pStyle w:val="Prrafodelista"/>
        <w:keepNext/>
        <w:keepLines/>
        <w:numPr>
          <w:ilvl w:val="0"/>
          <w:numId w:val="17"/>
        </w:numPr>
        <w:spacing w:after="0"/>
        <w:outlineLvl w:val="1"/>
        <w:rPr>
          <w:color w:val="886288" w:themeColor="hyperlink"/>
          <w:sz w:val="20"/>
          <w:szCs w:val="20"/>
          <w:u w:val="single"/>
        </w:rPr>
      </w:pPr>
      <w:r w:rsidRPr="00124624">
        <w:rPr>
          <w:rFonts w:asciiTheme="majorHAnsi" w:eastAsiaTheme="majorEastAsia" w:hAnsiTheme="majorHAnsi" w:cstheme="majorBidi"/>
          <w:b/>
          <w:color w:val="7063BB" w:themeColor="accent1"/>
          <w:sz w:val="20"/>
          <w:szCs w:val="20"/>
        </w:rPr>
        <w:fldChar w:fldCharType="begin"/>
      </w:r>
      <w:r w:rsidR="00D929D7">
        <w:rPr>
          <w:rFonts w:asciiTheme="majorHAnsi" w:eastAsiaTheme="majorEastAsia" w:hAnsiTheme="majorHAnsi" w:cstheme="majorBidi"/>
          <w:b/>
          <w:color w:val="7063BB" w:themeColor="accent1"/>
          <w:sz w:val="20"/>
          <w:szCs w:val="20"/>
        </w:rPr>
        <w:instrText>HYPERLINK "http://200.56.118.30:8081"</w:instrText>
      </w:r>
      <w:r w:rsidR="00D929D7" w:rsidRPr="00124624">
        <w:rPr>
          <w:rFonts w:asciiTheme="majorHAnsi" w:eastAsiaTheme="majorEastAsia" w:hAnsiTheme="majorHAnsi" w:cstheme="majorBidi"/>
          <w:b/>
          <w:color w:val="7063BB" w:themeColor="accent1"/>
          <w:sz w:val="20"/>
          <w:szCs w:val="20"/>
        </w:rPr>
      </w:r>
      <w:r w:rsidRPr="00124624">
        <w:rPr>
          <w:rFonts w:asciiTheme="majorHAnsi" w:eastAsiaTheme="majorEastAsia" w:hAnsiTheme="majorHAnsi" w:cstheme="majorBidi"/>
          <w:b/>
          <w:color w:val="7063BB" w:themeColor="accent1"/>
          <w:sz w:val="20"/>
          <w:szCs w:val="20"/>
        </w:rPr>
        <w:fldChar w:fldCharType="separate"/>
      </w:r>
      <w:r w:rsidR="00E00E74" w:rsidRPr="00124624">
        <w:rPr>
          <w:color w:val="886288" w:themeColor="hyperlink"/>
          <w:sz w:val="20"/>
          <w:szCs w:val="20"/>
          <w:u w:val="single"/>
        </w:rPr>
        <w:t>Sistema de Declaració</w:t>
      </w:r>
      <w:r w:rsidR="00E00E74" w:rsidRPr="00124624">
        <w:rPr>
          <w:color w:val="886288" w:themeColor="hyperlink"/>
          <w:sz w:val="20"/>
          <w:szCs w:val="20"/>
          <w:u w:val="single"/>
        </w:rPr>
        <w:t>n</w:t>
      </w:r>
      <w:r w:rsidR="00E00E74" w:rsidRPr="00124624">
        <w:rPr>
          <w:color w:val="886288" w:themeColor="hyperlink"/>
          <w:sz w:val="20"/>
          <w:szCs w:val="20"/>
          <w:u w:val="single"/>
        </w:rPr>
        <w:t xml:space="preserve"> Patrimonial y d</w:t>
      </w:r>
      <w:r w:rsidR="00E00E74" w:rsidRPr="00124624">
        <w:rPr>
          <w:color w:val="886288" w:themeColor="hyperlink"/>
          <w:sz w:val="20"/>
          <w:szCs w:val="20"/>
          <w:u w:val="single"/>
        </w:rPr>
        <w:t>e</w:t>
      </w:r>
      <w:r w:rsidR="00E00E74" w:rsidRPr="00124624">
        <w:rPr>
          <w:color w:val="886288" w:themeColor="hyperlink"/>
          <w:sz w:val="20"/>
          <w:szCs w:val="20"/>
          <w:u w:val="single"/>
        </w:rPr>
        <w:t xml:space="preserve"> Intereses de servidores públicos del OSF</w:t>
      </w:r>
      <w:r w:rsidRPr="00124624">
        <w:rPr>
          <w:color w:val="886288" w:themeColor="hyperlink"/>
          <w:sz w:val="20"/>
          <w:szCs w:val="20"/>
          <w:u w:val="single"/>
        </w:rPr>
        <w:fldChar w:fldCharType="end"/>
      </w:r>
      <w:r w:rsidR="00E00E74" w:rsidRPr="00124624">
        <w:rPr>
          <w:color w:val="886288" w:themeColor="hyperlink"/>
          <w:sz w:val="20"/>
          <w:szCs w:val="20"/>
          <w:u w:val="single"/>
        </w:rPr>
        <w:t>E</w:t>
      </w:r>
    </w:p>
    <w:p w14:paraId="2F2AD778" w14:textId="3BED78C0" w:rsidR="00E00E74" w:rsidRPr="00124624" w:rsidRDefault="00E00E74" w:rsidP="00E00E74">
      <w:pPr>
        <w:pStyle w:val="Prrafodelista"/>
        <w:keepNext/>
        <w:keepLines/>
        <w:spacing w:after="0"/>
        <w:outlineLvl w:val="1"/>
        <w:rPr>
          <w:color w:val="886288" w:themeColor="hyperlink"/>
          <w:sz w:val="20"/>
          <w:szCs w:val="20"/>
          <w:u w:val="single"/>
        </w:rPr>
      </w:pPr>
      <w:hyperlink r:id="rId15" w:history="1">
        <w:r w:rsidR="00A861C7">
          <w:rPr>
            <w:rStyle w:val="Hipervnculo"/>
            <w:sz w:val="20"/>
            <w:szCs w:val="20"/>
          </w:rPr>
          <w:t>http://200.56.118.30:8</w:t>
        </w:r>
        <w:r w:rsidR="00A861C7">
          <w:rPr>
            <w:rStyle w:val="Hipervnculo"/>
            <w:sz w:val="20"/>
            <w:szCs w:val="20"/>
          </w:rPr>
          <w:t>0</w:t>
        </w:r>
        <w:r w:rsidR="00A861C7">
          <w:rPr>
            <w:rStyle w:val="Hipervnculo"/>
            <w:sz w:val="20"/>
            <w:szCs w:val="20"/>
          </w:rPr>
          <w:t>81</w:t>
        </w:r>
      </w:hyperlink>
    </w:p>
    <w:p w14:paraId="33F8CD86" w14:textId="77777777" w:rsidR="00E00E74" w:rsidRPr="00133951" w:rsidRDefault="00E00E74" w:rsidP="00E00E74">
      <w:pPr>
        <w:keepNext/>
        <w:keepLines/>
        <w:spacing w:after="0"/>
        <w:outlineLvl w:val="1"/>
        <w:rPr>
          <w:color w:val="886288" w:themeColor="hyperlink"/>
          <w:sz w:val="20"/>
          <w:szCs w:val="20"/>
          <w:u w:val="single"/>
        </w:rPr>
      </w:pPr>
    </w:p>
    <w:p w14:paraId="13090018" w14:textId="77777777" w:rsidR="00D929D7" w:rsidRPr="00D929D7" w:rsidRDefault="00133951" w:rsidP="00D929D7">
      <w:pPr>
        <w:pStyle w:val="Prrafodelista"/>
        <w:keepNext/>
        <w:keepLines/>
        <w:numPr>
          <w:ilvl w:val="0"/>
          <w:numId w:val="17"/>
        </w:numPr>
        <w:spacing w:after="0"/>
        <w:outlineLvl w:val="1"/>
        <w:rPr>
          <w:sz w:val="20"/>
          <w:szCs w:val="20"/>
        </w:rPr>
      </w:pPr>
      <w:hyperlink r:id="rId16" w:history="1">
        <w:r w:rsidR="00E00E74" w:rsidRPr="00124624">
          <w:rPr>
            <w:color w:val="886288" w:themeColor="hyperlink"/>
            <w:sz w:val="20"/>
            <w:szCs w:val="20"/>
            <w:u w:val="single"/>
          </w:rPr>
          <w:t>Sistema de Estrados Electrónicos del O</w:t>
        </w:r>
        <w:r w:rsidRPr="00124624">
          <w:rPr>
            <w:color w:val="886288" w:themeColor="hyperlink"/>
            <w:sz w:val="20"/>
            <w:szCs w:val="20"/>
            <w:u w:val="single"/>
          </w:rPr>
          <w:t>SF</w:t>
        </w:r>
      </w:hyperlink>
      <w:r w:rsidR="00D929D7">
        <w:rPr>
          <w:color w:val="886288" w:themeColor="hyperlink"/>
          <w:sz w:val="20"/>
          <w:szCs w:val="20"/>
          <w:u w:val="single"/>
        </w:rPr>
        <w:t>E</w:t>
      </w:r>
    </w:p>
    <w:p w14:paraId="09391A2F" w14:textId="53FDA84C" w:rsidR="00133951" w:rsidRPr="00D929D7" w:rsidRDefault="00CC42E3" w:rsidP="00D929D7">
      <w:pPr>
        <w:pStyle w:val="Prrafodelista"/>
        <w:keepNext/>
        <w:keepLines/>
        <w:spacing w:after="0"/>
        <w:outlineLvl w:val="1"/>
        <w:rPr>
          <w:sz w:val="20"/>
          <w:szCs w:val="20"/>
        </w:rPr>
      </w:pPr>
      <w:hyperlink r:id="rId17" w:history="1">
        <w:r w:rsidRPr="00CC42E3">
          <w:rPr>
            <w:rStyle w:val="Hipervnculo"/>
            <w:sz w:val="20"/>
            <w:szCs w:val="20"/>
          </w:rPr>
          <w:t>http://200.56.118.29/estrados</w:t>
        </w:r>
      </w:hyperlink>
    </w:p>
    <w:p w14:paraId="5437E8CB" w14:textId="77777777" w:rsidR="00E00E74" w:rsidRPr="00124624" w:rsidRDefault="00E00E74" w:rsidP="00E00E74">
      <w:pPr>
        <w:keepNext/>
        <w:keepLines/>
        <w:spacing w:after="0"/>
        <w:outlineLvl w:val="1"/>
        <w:rPr>
          <w:rFonts w:asciiTheme="majorHAnsi" w:eastAsiaTheme="majorEastAsia" w:hAnsiTheme="majorHAnsi" w:cstheme="majorBidi"/>
          <w:b/>
          <w:color w:val="7063BB" w:themeColor="accent1"/>
          <w:sz w:val="20"/>
          <w:szCs w:val="20"/>
        </w:rPr>
      </w:pPr>
    </w:p>
    <w:p w14:paraId="03509609" w14:textId="5D22266D" w:rsidR="00A861C7" w:rsidRPr="00F254A3" w:rsidRDefault="00133951" w:rsidP="00E00E74">
      <w:pPr>
        <w:pStyle w:val="Prrafodelista"/>
        <w:keepNext/>
        <w:keepLines/>
        <w:numPr>
          <w:ilvl w:val="0"/>
          <w:numId w:val="17"/>
        </w:numPr>
        <w:spacing w:after="0"/>
        <w:outlineLvl w:val="1"/>
        <w:rPr>
          <w:sz w:val="20"/>
          <w:szCs w:val="20"/>
        </w:rPr>
      </w:pPr>
      <w:hyperlink r:id="rId18" w:history="1">
        <w:r w:rsidR="00E00E74" w:rsidRPr="00124624">
          <w:rPr>
            <w:color w:val="886288" w:themeColor="hyperlink"/>
            <w:sz w:val="20"/>
            <w:szCs w:val="20"/>
            <w:u w:val="single"/>
          </w:rPr>
          <w:t>Portal de Obligaciones de Transparencia (POT)</w:t>
        </w:r>
      </w:hyperlink>
    </w:p>
    <w:p w14:paraId="56F3275A" w14:textId="4507035C" w:rsidR="00133951" w:rsidRPr="00F254A3" w:rsidRDefault="00F254A3" w:rsidP="00F254A3">
      <w:pPr>
        <w:pStyle w:val="Prrafodelista"/>
        <w:keepNext/>
        <w:keepLines/>
        <w:spacing w:after="0"/>
        <w:outlineLvl w:val="1"/>
        <w:rPr>
          <w:sz w:val="20"/>
          <w:szCs w:val="20"/>
        </w:rPr>
      </w:pPr>
      <w:hyperlink r:id="rId19" w:history="1">
        <w:r w:rsidRPr="00510314">
          <w:rPr>
            <w:rStyle w:val="Hipervnculo"/>
            <w:sz w:val="20"/>
            <w:szCs w:val="20"/>
          </w:rPr>
          <w:t>http://www.osfetabasco.gob.mx</w:t>
        </w:r>
        <w:r w:rsidRPr="00510314">
          <w:rPr>
            <w:rStyle w:val="Hipervnculo"/>
            <w:sz w:val="20"/>
            <w:szCs w:val="20"/>
          </w:rPr>
          <w:t>:</w:t>
        </w:r>
        <w:r w:rsidRPr="00510314">
          <w:rPr>
            <w:rStyle w:val="Hipervnculo"/>
            <w:sz w:val="20"/>
            <w:szCs w:val="20"/>
          </w:rPr>
          <w:t>8080</w:t>
        </w:r>
      </w:hyperlink>
    </w:p>
    <w:p w14:paraId="695FC2C8" w14:textId="4F4E3AE7" w:rsidR="00F3436A" w:rsidRDefault="00F3436A" w:rsidP="00F3436A">
      <w:pPr>
        <w:pStyle w:val="Ttulo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</w:p>
    <w:p w14:paraId="59DFA7A7" w14:textId="2CAF4BC3" w:rsidR="003137DC" w:rsidRPr="00124624" w:rsidRDefault="003137DC" w:rsidP="003137DC">
      <w:pPr>
        <w:pStyle w:val="Ttulo2"/>
        <w:rPr>
          <w:rStyle w:val="nfasis"/>
          <w:sz w:val="24"/>
          <w:szCs w:val="24"/>
        </w:rPr>
      </w:pPr>
      <w:r w:rsidRPr="00124624">
        <w:rPr>
          <w:sz w:val="24"/>
          <w:szCs w:val="24"/>
        </w:rPr>
        <w:t xml:space="preserve">Desarrollador </w:t>
      </w:r>
      <w:r w:rsidR="00F82B83">
        <w:rPr>
          <w:sz w:val="24"/>
          <w:szCs w:val="24"/>
        </w:rPr>
        <w:t>de Software</w:t>
      </w:r>
      <w:r w:rsidRPr="00124624">
        <w:rPr>
          <w:sz w:val="24"/>
          <w:szCs w:val="24"/>
          <w:lang w:bidi="es-ES"/>
        </w:rPr>
        <w:t xml:space="preserve"> | </w:t>
      </w:r>
      <w:r w:rsidRPr="00124624">
        <w:rPr>
          <w:rStyle w:val="nfasis"/>
          <w:sz w:val="24"/>
          <w:szCs w:val="24"/>
        </w:rPr>
        <w:t>Secretaría Técnica y de Seguimiento Gubernamental.</w:t>
      </w:r>
    </w:p>
    <w:p w14:paraId="742FA74D" w14:textId="77777777" w:rsidR="003137DC" w:rsidRPr="00124624" w:rsidRDefault="003137DC" w:rsidP="003137DC">
      <w:pPr>
        <w:pStyle w:val="Ttulo2"/>
        <w:rPr>
          <w:sz w:val="24"/>
          <w:szCs w:val="24"/>
        </w:rPr>
      </w:pPr>
      <w:r w:rsidRPr="00124624">
        <w:rPr>
          <w:rStyle w:val="nfasis"/>
          <w:sz w:val="24"/>
          <w:szCs w:val="24"/>
        </w:rPr>
        <w:t>(Depto. Estadística)</w:t>
      </w:r>
    </w:p>
    <w:p w14:paraId="63323BEB" w14:textId="6590A37A" w:rsidR="003137DC" w:rsidRPr="00124624" w:rsidRDefault="003137DC" w:rsidP="003137DC">
      <w:pPr>
        <w:pStyle w:val="Ttulo3"/>
      </w:pPr>
      <w:r w:rsidRPr="00124624">
        <w:rPr>
          <w:lang w:bidi="es-ES"/>
        </w:rPr>
        <w:t>JULIO 2019 – FEBRERO 2021</w:t>
      </w:r>
    </w:p>
    <w:p w14:paraId="19318575" w14:textId="03831140" w:rsidR="003137DC" w:rsidRDefault="003137DC" w:rsidP="003137DC">
      <w:pPr>
        <w:pStyle w:val="Ttulo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F3436A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Desarrollando sistemas de gestión de calidad y colaboración en desarrollo de página oficial del informe de gobierno.</w:t>
      </w:r>
    </w:p>
    <w:p w14:paraId="563982D0" w14:textId="77777777" w:rsidR="00E21017" w:rsidRDefault="00E21017" w:rsidP="003137DC">
      <w:pPr>
        <w:pStyle w:val="Ttulo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</w:p>
    <w:p w14:paraId="3E7AAE72" w14:textId="79F91245" w:rsidR="00E21017" w:rsidRPr="007B7194" w:rsidRDefault="00DE3448" w:rsidP="00E21017">
      <w:pPr>
        <w:pStyle w:val="Ttulo2"/>
        <w:numPr>
          <w:ilvl w:val="0"/>
          <w:numId w:val="17"/>
        </w:numPr>
        <w:rPr>
          <w:rStyle w:val="Hipervnculo"/>
          <w:rFonts w:asciiTheme="minorHAnsi" w:eastAsiaTheme="minorHAnsi" w:hAnsiTheme="minorHAnsi" w:cstheme="minorBidi"/>
          <w:b w:val="0"/>
          <w:color w:val="4C4C4C" w:themeColor="text2" w:themeTint="BF"/>
          <w:sz w:val="20"/>
          <w:szCs w:val="20"/>
          <w:u w:val="none"/>
        </w:rPr>
      </w:pPr>
      <w:hyperlink r:id="rId20" w:history="1">
        <w:r w:rsidR="003137DC" w:rsidRPr="00124624">
          <w:rPr>
            <w:rStyle w:val="Hipervnculo"/>
            <w:rFonts w:asciiTheme="minorHAnsi" w:eastAsiaTheme="minorHAnsi" w:hAnsiTheme="minorHAnsi" w:cstheme="minorBidi"/>
            <w:b w:val="0"/>
            <w:sz w:val="20"/>
            <w:szCs w:val="20"/>
          </w:rPr>
          <w:t>Página Oficial del Informe de Gobierno</w:t>
        </w:r>
      </w:hyperlink>
    </w:p>
    <w:p w14:paraId="1BD9A03D" w14:textId="7DC9835C" w:rsidR="003137DC" w:rsidRPr="007B7194" w:rsidRDefault="007B7194" w:rsidP="007B7194">
      <w:pPr>
        <w:pStyle w:val="Ttulo2"/>
        <w:ind w:left="720"/>
        <w:rPr>
          <w:rFonts w:asciiTheme="minorHAnsi" w:eastAsiaTheme="minorHAnsi" w:hAnsiTheme="minorHAnsi" w:cstheme="minorBidi"/>
          <w:b w:val="0"/>
          <w:color w:val="4C4C4C" w:themeColor="text2" w:themeTint="BF"/>
          <w:sz w:val="20"/>
          <w:szCs w:val="20"/>
        </w:rPr>
      </w:pPr>
      <w:hyperlink r:id="rId21" w:history="1">
        <w:r w:rsidRPr="00510314">
          <w:rPr>
            <w:rStyle w:val="Hipervnculo"/>
            <w:rFonts w:asciiTheme="minorHAnsi" w:eastAsiaTheme="minorHAnsi" w:hAnsiTheme="minorHAnsi" w:cstheme="minorBidi"/>
            <w:b w:val="0"/>
            <w:sz w:val="20"/>
            <w:szCs w:val="20"/>
          </w:rPr>
          <w:t>https://informe.tabasco.gob.mx/</w:t>
        </w:r>
      </w:hyperlink>
    </w:p>
    <w:p w14:paraId="0B6DF599" w14:textId="77777777" w:rsidR="003137DC" w:rsidRDefault="003137DC" w:rsidP="00F3436A">
      <w:pPr>
        <w:pStyle w:val="Ttulo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</w:p>
    <w:p w14:paraId="19C06AC5" w14:textId="77777777" w:rsidR="00F3436A" w:rsidRPr="00124624" w:rsidRDefault="00F3436A" w:rsidP="00F3436A">
      <w:pPr>
        <w:pStyle w:val="Ttulo2"/>
        <w:rPr>
          <w:rStyle w:val="nfasis"/>
          <w:sz w:val="24"/>
          <w:szCs w:val="24"/>
        </w:rPr>
      </w:pPr>
      <w:r w:rsidRPr="00124624">
        <w:rPr>
          <w:sz w:val="24"/>
          <w:szCs w:val="24"/>
        </w:rPr>
        <w:t>Desarrollador Web</w:t>
      </w:r>
      <w:r w:rsidRPr="00124624">
        <w:rPr>
          <w:sz w:val="24"/>
          <w:szCs w:val="24"/>
          <w:lang w:bidi="es-ES"/>
        </w:rPr>
        <w:t xml:space="preserve"> | </w:t>
      </w:r>
      <w:r w:rsidRPr="00124624">
        <w:rPr>
          <w:rStyle w:val="nfasis"/>
          <w:sz w:val="24"/>
          <w:szCs w:val="24"/>
        </w:rPr>
        <w:t>Instituto Tecnológico de Villahermosa.</w:t>
      </w:r>
    </w:p>
    <w:p w14:paraId="05CCC191" w14:textId="77777777" w:rsidR="00F3436A" w:rsidRPr="00124624" w:rsidRDefault="00F3436A" w:rsidP="00F3436A">
      <w:pPr>
        <w:pStyle w:val="Ttulo2"/>
        <w:rPr>
          <w:sz w:val="24"/>
          <w:szCs w:val="24"/>
        </w:rPr>
      </w:pPr>
      <w:r w:rsidRPr="00124624">
        <w:rPr>
          <w:rStyle w:val="nfasis"/>
          <w:sz w:val="24"/>
          <w:szCs w:val="24"/>
        </w:rPr>
        <w:t>(Depto. Centro de Computo)</w:t>
      </w:r>
    </w:p>
    <w:p w14:paraId="1B2A7B6B" w14:textId="4A62270A" w:rsidR="00F3436A" w:rsidRPr="00124624" w:rsidRDefault="00F3436A" w:rsidP="00F3436A">
      <w:pPr>
        <w:pStyle w:val="Ttulo3"/>
      </w:pPr>
      <w:r w:rsidRPr="00124624">
        <w:rPr>
          <w:lang w:bidi="es-ES"/>
        </w:rPr>
        <w:t xml:space="preserve">Enero 2019 – </w:t>
      </w:r>
      <w:r w:rsidR="0094159A">
        <w:rPr>
          <w:lang w:bidi="es-ES"/>
        </w:rPr>
        <w:t>JUNIO</w:t>
      </w:r>
      <w:r w:rsidRPr="00124624">
        <w:rPr>
          <w:lang w:bidi="es-ES"/>
        </w:rPr>
        <w:t xml:space="preserve"> 2019</w:t>
      </w:r>
    </w:p>
    <w:p w14:paraId="76155C73" w14:textId="101D0B51" w:rsidR="004138F7" w:rsidRDefault="00F3436A" w:rsidP="00F3436A">
      <w:pPr>
        <w:jc w:val="both"/>
      </w:pPr>
      <w:r w:rsidRPr="00F3436A">
        <w:t>Desarrollando sistema de control interno para la gestión de solicitudes y el seguimiento de actividades de pasantes de servicio social del ITVH. (SIGEVI)</w:t>
      </w:r>
      <w:r>
        <w:t>.</w:t>
      </w:r>
    </w:p>
    <w:p w14:paraId="4547E8B5" w14:textId="77777777" w:rsidR="004138F7" w:rsidRDefault="004138F7" w:rsidP="00F3436A">
      <w:pPr>
        <w:jc w:val="both"/>
      </w:pPr>
    </w:p>
    <w:p w14:paraId="07B00572" w14:textId="73426401" w:rsidR="004138F7" w:rsidRPr="00D76EA3" w:rsidRDefault="00DE3448" w:rsidP="004138F7">
      <w:pPr>
        <w:pStyle w:val="Prrafodelista"/>
        <w:numPr>
          <w:ilvl w:val="0"/>
          <w:numId w:val="17"/>
        </w:numPr>
        <w:rPr>
          <w:rStyle w:val="Hipervnculo"/>
          <w:color w:val="4C4C4C" w:themeColor="text2" w:themeTint="BF"/>
          <w:sz w:val="20"/>
          <w:szCs w:val="20"/>
          <w:u w:val="none"/>
        </w:rPr>
      </w:pPr>
      <w:hyperlink r:id="rId22" w:history="1">
        <w:r w:rsidR="00B93F20" w:rsidRPr="00124624">
          <w:rPr>
            <w:rStyle w:val="Hipervnculo"/>
            <w:sz w:val="20"/>
            <w:szCs w:val="20"/>
          </w:rPr>
          <w:t>SIGEVI</w:t>
        </w:r>
      </w:hyperlink>
    </w:p>
    <w:p w14:paraId="324DBC75" w14:textId="104F1AD0" w:rsidR="00B93F20" w:rsidRPr="00D76EA3" w:rsidRDefault="0075381D" w:rsidP="00D76EA3">
      <w:pPr>
        <w:pStyle w:val="Prrafodelista"/>
        <w:rPr>
          <w:sz w:val="20"/>
          <w:szCs w:val="20"/>
        </w:rPr>
      </w:pPr>
      <w:hyperlink r:id="rId23" w:history="1">
        <w:r w:rsidRPr="00510314">
          <w:rPr>
            <w:rStyle w:val="Hipervnculo"/>
            <w:sz w:val="20"/>
            <w:szCs w:val="20"/>
          </w:rPr>
          <w:t>http://sigevi2.villahermosa.tecnm.mx/</w:t>
        </w:r>
      </w:hyperlink>
    </w:p>
    <w:p w14:paraId="6B43A0C7" w14:textId="77777777" w:rsidR="00F3436A" w:rsidRDefault="00F3436A" w:rsidP="00C65784">
      <w:pPr>
        <w:jc w:val="both"/>
      </w:pPr>
    </w:p>
    <w:p w14:paraId="1C7BEF0D" w14:textId="77777777" w:rsidR="00C65784" w:rsidRPr="00124624" w:rsidRDefault="00C65784" w:rsidP="00C65784">
      <w:pPr>
        <w:pStyle w:val="Ttulo2"/>
        <w:rPr>
          <w:rStyle w:val="nfasis"/>
          <w:sz w:val="24"/>
          <w:szCs w:val="24"/>
        </w:rPr>
      </w:pPr>
      <w:r w:rsidRPr="00124624">
        <w:rPr>
          <w:sz w:val="24"/>
          <w:szCs w:val="24"/>
        </w:rPr>
        <w:t>Pasante de Desarrollador Web</w:t>
      </w:r>
      <w:r w:rsidRPr="00124624">
        <w:rPr>
          <w:sz w:val="24"/>
          <w:szCs w:val="24"/>
          <w:lang w:bidi="es-ES"/>
        </w:rPr>
        <w:t xml:space="preserve"> | </w:t>
      </w:r>
      <w:bookmarkStart w:id="1" w:name="_Hlk69238042"/>
      <w:r w:rsidR="00F3436A" w:rsidRPr="00124624">
        <w:rPr>
          <w:rStyle w:val="nfasis"/>
          <w:sz w:val="24"/>
          <w:szCs w:val="24"/>
        </w:rPr>
        <w:t>Órgano</w:t>
      </w:r>
      <w:r w:rsidRPr="00124624">
        <w:rPr>
          <w:rStyle w:val="nfasis"/>
          <w:sz w:val="24"/>
          <w:szCs w:val="24"/>
        </w:rPr>
        <w:t xml:space="preserve"> Superior de </w:t>
      </w:r>
      <w:r w:rsidR="00F3436A" w:rsidRPr="00124624">
        <w:rPr>
          <w:rStyle w:val="nfasis"/>
          <w:sz w:val="24"/>
          <w:szCs w:val="24"/>
        </w:rPr>
        <w:t>Fiscalización</w:t>
      </w:r>
      <w:r w:rsidRPr="00124624">
        <w:rPr>
          <w:rStyle w:val="nfasis"/>
          <w:sz w:val="24"/>
          <w:szCs w:val="24"/>
        </w:rPr>
        <w:t xml:space="preserve"> del Estado</w:t>
      </w:r>
      <w:r w:rsidR="00F3436A" w:rsidRPr="00124624">
        <w:rPr>
          <w:rStyle w:val="nfasis"/>
          <w:sz w:val="24"/>
          <w:szCs w:val="24"/>
        </w:rPr>
        <w:t>.</w:t>
      </w:r>
    </w:p>
    <w:p w14:paraId="598E89D5" w14:textId="77777777" w:rsidR="00C65784" w:rsidRPr="00124624" w:rsidRDefault="00C65784" w:rsidP="00C65784">
      <w:pPr>
        <w:pStyle w:val="Ttulo2"/>
        <w:rPr>
          <w:sz w:val="24"/>
          <w:szCs w:val="24"/>
        </w:rPr>
      </w:pPr>
      <w:r w:rsidRPr="00124624">
        <w:rPr>
          <w:rStyle w:val="nfasis"/>
          <w:sz w:val="24"/>
          <w:szCs w:val="24"/>
        </w:rPr>
        <w:t xml:space="preserve">(Depto. </w:t>
      </w:r>
      <w:r w:rsidR="00F3436A" w:rsidRPr="00124624">
        <w:rPr>
          <w:rStyle w:val="nfasis"/>
          <w:sz w:val="24"/>
          <w:szCs w:val="24"/>
        </w:rPr>
        <w:t>Tecnologías</w:t>
      </w:r>
      <w:r w:rsidRPr="00124624">
        <w:rPr>
          <w:rStyle w:val="nfasis"/>
          <w:sz w:val="24"/>
          <w:szCs w:val="24"/>
        </w:rPr>
        <w:t xml:space="preserve"> de la Información y Comunicación)</w:t>
      </w:r>
    </w:p>
    <w:bookmarkEnd w:id="1"/>
    <w:p w14:paraId="4C4A8E7D" w14:textId="77777777" w:rsidR="00C65784" w:rsidRPr="00124624" w:rsidRDefault="00C65784" w:rsidP="00C65784">
      <w:pPr>
        <w:pStyle w:val="Ttulo3"/>
      </w:pPr>
      <w:r w:rsidRPr="00124624">
        <w:rPr>
          <w:lang w:bidi="es-ES"/>
        </w:rPr>
        <w:t>JULIO 2018 – DICIEMBRE 2018</w:t>
      </w:r>
    </w:p>
    <w:p w14:paraId="634930A4" w14:textId="2CE88402" w:rsidR="00BC049B" w:rsidRDefault="008B2CBD" w:rsidP="00C65784">
      <w:pPr>
        <w:pStyle w:val="Ttulo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  <w:r w:rsidRPr="008B2CBD"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  <w:t>Desarrollando sistema estatal de control de las cuentas públicas del estado. gestión de años, leyes, artículos, fracciones, incisos, archivos, control de departamentos, control de usuarios y más.</w:t>
      </w:r>
    </w:p>
    <w:p w14:paraId="6F1D0AFA" w14:textId="77777777" w:rsidR="004138F7" w:rsidRDefault="004138F7" w:rsidP="00C65784">
      <w:pPr>
        <w:pStyle w:val="Ttulo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</w:p>
    <w:p w14:paraId="0ABE412F" w14:textId="175918D1" w:rsidR="00124624" w:rsidRPr="0075381D" w:rsidRDefault="00DE3448" w:rsidP="00895C2E">
      <w:pPr>
        <w:pStyle w:val="Ttulo2"/>
        <w:numPr>
          <w:ilvl w:val="0"/>
          <w:numId w:val="17"/>
        </w:numPr>
        <w:rPr>
          <w:rStyle w:val="Hipervnculo"/>
          <w:rFonts w:asciiTheme="minorHAnsi" w:eastAsiaTheme="minorHAnsi" w:hAnsiTheme="minorHAnsi" w:cstheme="minorBidi"/>
          <w:b w:val="0"/>
          <w:color w:val="4C4C4C" w:themeColor="text2" w:themeTint="BF"/>
          <w:sz w:val="20"/>
          <w:szCs w:val="20"/>
          <w:u w:val="none"/>
        </w:rPr>
      </w:pPr>
      <w:hyperlink r:id="rId24" w:history="1">
        <w:r w:rsidR="00BC049B" w:rsidRPr="00124624">
          <w:rPr>
            <w:rStyle w:val="Hipervnculo"/>
            <w:rFonts w:asciiTheme="minorHAnsi" w:eastAsiaTheme="minorHAnsi" w:hAnsiTheme="minorHAnsi" w:cstheme="minorBidi"/>
            <w:b w:val="0"/>
            <w:sz w:val="20"/>
            <w:szCs w:val="20"/>
          </w:rPr>
          <w:t>Portal de Obligaciones de Transparencia (POT)</w:t>
        </w:r>
      </w:hyperlink>
    </w:p>
    <w:p w14:paraId="09DBFE9D" w14:textId="7F4420B2" w:rsidR="00BC049B" w:rsidRPr="00124624" w:rsidRDefault="0075381D" w:rsidP="00124624">
      <w:pPr>
        <w:pStyle w:val="Ttulo2"/>
        <w:ind w:left="720"/>
        <w:rPr>
          <w:rFonts w:asciiTheme="minorHAnsi" w:eastAsiaTheme="minorHAnsi" w:hAnsiTheme="minorHAnsi" w:cstheme="minorBidi"/>
          <w:b w:val="0"/>
          <w:color w:val="4C4C4C" w:themeColor="text2" w:themeTint="BF"/>
          <w:sz w:val="20"/>
          <w:szCs w:val="20"/>
        </w:rPr>
      </w:pPr>
      <w:hyperlink r:id="rId25" w:history="1">
        <w:r w:rsidRPr="0075381D">
          <w:rPr>
            <w:rStyle w:val="Hipervnculo"/>
            <w:rFonts w:asciiTheme="minorHAnsi" w:eastAsiaTheme="minorHAnsi" w:hAnsiTheme="minorHAnsi" w:cstheme="minorBidi"/>
            <w:b w:val="0"/>
            <w:sz w:val="20"/>
            <w:szCs w:val="20"/>
          </w:rPr>
          <w:t>http://www.osfetabasco.gob.mx:8080</w:t>
        </w:r>
      </w:hyperlink>
    </w:p>
    <w:p w14:paraId="57C38A40" w14:textId="77777777" w:rsidR="008B2CBD" w:rsidRDefault="008B2CBD" w:rsidP="00C65784">
      <w:pPr>
        <w:pStyle w:val="Ttulo2"/>
        <w:rPr>
          <w:rFonts w:asciiTheme="minorHAnsi" w:eastAsiaTheme="minorHAnsi" w:hAnsiTheme="minorHAnsi" w:cstheme="minorBidi"/>
          <w:b w:val="0"/>
          <w:color w:val="4C4C4C" w:themeColor="text2" w:themeTint="BF"/>
          <w:sz w:val="22"/>
          <w:szCs w:val="22"/>
        </w:rPr>
      </w:pPr>
    </w:p>
    <w:p w14:paraId="039BA274" w14:textId="77777777" w:rsidR="00C65784" w:rsidRPr="00124624" w:rsidRDefault="00C65784" w:rsidP="00C65784">
      <w:pPr>
        <w:pStyle w:val="Ttulo2"/>
        <w:rPr>
          <w:rStyle w:val="nfasis"/>
          <w:sz w:val="24"/>
          <w:szCs w:val="24"/>
        </w:rPr>
      </w:pPr>
      <w:r w:rsidRPr="00124624">
        <w:rPr>
          <w:sz w:val="24"/>
          <w:szCs w:val="24"/>
        </w:rPr>
        <w:t>Desarrollador Web Jr.</w:t>
      </w:r>
      <w:r w:rsidRPr="00124624">
        <w:rPr>
          <w:sz w:val="24"/>
          <w:szCs w:val="24"/>
          <w:lang w:bidi="es-ES"/>
        </w:rPr>
        <w:t xml:space="preserve"> | </w:t>
      </w:r>
      <w:r w:rsidRPr="00124624">
        <w:rPr>
          <w:rStyle w:val="nfasis"/>
          <w:sz w:val="24"/>
          <w:szCs w:val="24"/>
        </w:rPr>
        <w:t xml:space="preserve">Instituto </w:t>
      </w:r>
      <w:r w:rsidR="00F3436A" w:rsidRPr="00124624">
        <w:rPr>
          <w:rStyle w:val="nfasis"/>
          <w:sz w:val="24"/>
          <w:szCs w:val="24"/>
        </w:rPr>
        <w:t>Tecnológico</w:t>
      </w:r>
      <w:r w:rsidRPr="00124624">
        <w:rPr>
          <w:rStyle w:val="nfasis"/>
          <w:sz w:val="24"/>
          <w:szCs w:val="24"/>
        </w:rPr>
        <w:t xml:space="preserve"> de Villahermosa</w:t>
      </w:r>
      <w:r w:rsidR="001A0C6C" w:rsidRPr="00124624">
        <w:rPr>
          <w:rStyle w:val="nfasis"/>
          <w:sz w:val="24"/>
          <w:szCs w:val="24"/>
        </w:rPr>
        <w:t>.</w:t>
      </w:r>
    </w:p>
    <w:p w14:paraId="04B3F085" w14:textId="77777777" w:rsidR="00C65784" w:rsidRPr="00124624" w:rsidRDefault="00C65784" w:rsidP="00C65784">
      <w:pPr>
        <w:pStyle w:val="Ttulo2"/>
        <w:rPr>
          <w:sz w:val="24"/>
          <w:szCs w:val="24"/>
        </w:rPr>
      </w:pPr>
      <w:r w:rsidRPr="00124624">
        <w:rPr>
          <w:rStyle w:val="nfasis"/>
          <w:sz w:val="24"/>
          <w:szCs w:val="24"/>
        </w:rPr>
        <w:t>(Depto. Centro de Computo)</w:t>
      </w:r>
    </w:p>
    <w:p w14:paraId="061ED086" w14:textId="77777777" w:rsidR="00C65784" w:rsidRPr="00124624" w:rsidRDefault="00C65784" w:rsidP="00C65784">
      <w:pPr>
        <w:pStyle w:val="Ttulo3"/>
      </w:pPr>
      <w:r w:rsidRPr="00124624">
        <w:rPr>
          <w:lang w:bidi="es-ES"/>
        </w:rPr>
        <w:t>Noviembre 2017 – Junio 2018</w:t>
      </w:r>
    </w:p>
    <w:p w14:paraId="67324C9D" w14:textId="54E38AEB" w:rsidR="008B2CBD" w:rsidRDefault="008B2CBD" w:rsidP="00C65784">
      <w:pPr>
        <w:jc w:val="both"/>
      </w:pPr>
      <w:r w:rsidRPr="008B2CBD">
        <w:t>Desarrollando sistema de control interno para el seguimiento de actividades de residentes del ITVH.</w:t>
      </w:r>
    </w:p>
    <w:p w14:paraId="17021CBC" w14:textId="4715239A" w:rsidR="00962BA1" w:rsidRDefault="00962BA1" w:rsidP="00C65784">
      <w:pPr>
        <w:jc w:val="both"/>
      </w:pPr>
    </w:p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717"/>
        <w:gridCol w:w="8295"/>
      </w:tblGrid>
      <w:tr w:rsidR="00DB0823" w:rsidRPr="00565B06" w14:paraId="12CD6E8F" w14:textId="77777777" w:rsidTr="007E25F0">
        <w:tc>
          <w:tcPr>
            <w:tcW w:w="720" w:type="dxa"/>
            <w:tcMar>
              <w:right w:w="216" w:type="dxa"/>
            </w:tcMar>
            <w:vAlign w:val="bottom"/>
          </w:tcPr>
          <w:p w14:paraId="165A2A93" w14:textId="77777777" w:rsidR="00DB0823" w:rsidRPr="00565B06" w:rsidRDefault="00DB0823" w:rsidP="007E25F0">
            <w:pPr>
              <w:pStyle w:val="Iconos"/>
            </w:pPr>
            <w:r w:rsidRPr="00565B06">
              <w:rPr>
                <w:noProof/>
                <w:lang w:bidi="es-ES"/>
              </w:rPr>
              <w:lastRenderedPageBreak/>
              <mc:AlternateContent>
                <mc:Choice Requires="wpg">
                  <w:drawing>
                    <wp:inline distT="0" distB="0" distL="0" distR="0" wp14:anchorId="63CB0737" wp14:editId="7EE0BC4B">
                      <wp:extent cx="274320" cy="274320"/>
                      <wp:effectExtent l="0" t="0" r="0" b="0"/>
                      <wp:docPr id="18" name="Icono en un círculo de Educación" descr="Icono de Educació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írculo del icono de Educación" descr="Círculo del icono de Educación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ímbolo del icono de Educación" descr="Símbolo del icono de Educació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A6980E" id="Icono en un círculo de Educación" o:spid="_x0000_s1026" alt="Icono de Educació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4GjmtPkYAABxjwAADgAA&#10;AAAAAAAAAAAAAAAuAgAAZHJzL2Uyb0RvYy54bWxQSwECLQAUAAYACAAAACEAGGrsh9kAAAADAQAA&#10;DwAAAAAAAAAAAAAAAABTGwAAZHJzL2Rvd25yZXYueG1sUEsFBgAAAAAEAAQA8wAAAFkcAAAAAA==&#10;">
                      <v:shape id="Círculo del icono de Educación" o:spid="_x0000_s1027" alt="Círculo del icono de Educación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063b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ducación" o:spid="_x0000_s1028" alt="Símbolo del icono de Educación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1C2000DA" w14:textId="77777777" w:rsidR="00DB0823" w:rsidRPr="00565B06" w:rsidRDefault="00DE3448" w:rsidP="007E25F0">
            <w:pPr>
              <w:pStyle w:val="Ttulo1"/>
              <w:outlineLvl w:val="0"/>
            </w:pPr>
            <w:sdt>
              <w:sdtPr>
                <w:alias w:val="Educación:"/>
                <w:tag w:val="Educación:"/>
                <w:id w:val="1586649636"/>
                <w:placeholder>
                  <w:docPart w:val="05394C42CEC342EEBE4F00AAB335C921"/>
                </w:placeholder>
                <w:temporary/>
                <w:showingPlcHdr/>
                <w15:appearance w15:val="hidden"/>
              </w:sdtPr>
              <w:sdtEndPr/>
              <w:sdtContent>
                <w:r w:rsidR="00DB0823" w:rsidRPr="00124624">
                  <w:rPr>
                    <w:sz w:val="28"/>
                    <w:szCs w:val="28"/>
                    <w:lang w:bidi="es-ES"/>
                  </w:rPr>
                  <w:t>Educación</w:t>
                </w:r>
              </w:sdtContent>
            </w:sdt>
          </w:p>
        </w:tc>
      </w:tr>
    </w:tbl>
    <w:p w14:paraId="11C4DA46" w14:textId="77777777" w:rsidR="00F82B83" w:rsidRDefault="00F82B83" w:rsidP="00DB0823">
      <w:pPr>
        <w:pStyle w:val="Ttulo2"/>
        <w:rPr>
          <w:rStyle w:val="nfasis"/>
          <w:sz w:val="24"/>
          <w:szCs w:val="24"/>
        </w:rPr>
      </w:pPr>
    </w:p>
    <w:p w14:paraId="6E1722BD" w14:textId="03ACA865" w:rsidR="00DB0823" w:rsidRPr="00124624" w:rsidRDefault="00457F54" w:rsidP="00DB0823">
      <w:pPr>
        <w:pStyle w:val="Ttulo2"/>
        <w:rPr>
          <w:sz w:val="24"/>
          <w:szCs w:val="24"/>
        </w:rPr>
      </w:pPr>
      <w:r w:rsidRPr="00457F54">
        <w:rPr>
          <w:rStyle w:val="nfasis"/>
          <w:sz w:val="24"/>
          <w:szCs w:val="24"/>
        </w:rPr>
        <w:t>CERTIFICACIÓN SCRUM</w:t>
      </w:r>
      <w:r w:rsidR="00DB0823" w:rsidRPr="00124624">
        <w:rPr>
          <w:rStyle w:val="nfasis"/>
          <w:sz w:val="24"/>
          <w:szCs w:val="24"/>
        </w:rPr>
        <w:t>.</w:t>
      </w:r>
    </w:p>
    <w:p w14:paraId="089C8EBF" w14:textId="4767A792" w:rsidR="00DB0823" w:rsidRPr="00124624" w:rsidRDefault="00457F54" w:rsidP="00DB0823">
      <w:pPr>
        <w:pStyle w:val="Ttulo3"/>
      </w:pPr>
      <w:r>
        <w:t>1 MAYo</w:t>
      </w:r>
      <w:r w:rsidR="00DB0823" w:rsidRPr="00124624">
        <w:t xml:space="preserve"> 2021</w:t>
      </w:r>
    </w:p>
    <w:p w14:paraId="791CE005" w14:textId="09A44C11" w:rsidR="00DB0823" w:rsidRDefault="00457F54" w:rsidP="00DB0823">
      <w:r w:rsidRPr="00457F54">
        <w:t>SCRUM FUNDAMENTALS CERTIFIED</w:t>
      </w:r>
    </w:p>
    <w:p w14:paraId="7F06D1E8" w14:textId="5BF8514E" w:rsidR="000A1133" w:rsidRDefault="000A1133" w:rsidP="000A1133">
      <w:pPr>
        <w:pStyle w:val="Prrafodelista"/>
        <w:numPr>
          <w:ilvl w:val="0"/>
          <w:numId w:val="17"/>
        </w:numPr>
      </w:pPr>
      <w:hyperlink r:id="rId26" w:history="1">
        <w:r w:rsidRPr="000A1133">
          <w:rPr>
            <w:rStyle w:val="Hipervnculo"/>
          </w:rPr>
          <w:t>https://royerreyesleon.github.io/cv/assets/educacion/course-certificates-SCRUMstudy_RoyerReyesLe</w:t>
        </w:r>
        <w:r w:rsidRPr="000A1133">
          <w:rPr>
            <w:rStyle w:val="Hipervnculo"/>
          </w:rPr>
          <w:t>%</w:t>
        </w:r>
        <w:r w:rsidRPr="000A1133">
          <w:rPr>
            <w:rStyle w:val="Hipervnculo"/>
          </w:rPr>
          <w:t>C3%B3n.pdf</w:t>
        </w:r>
      </w:hyperlink>
    </w:p>
    <w:p w14:paraId="097DB49E" w14:textId="77777777" w:rsidR="00457F54" w:rsidRDefault="00457F54" w:rsidP="00DB0823"/>
    <w:p w14:paraId="50E77401" w14:textId="77777777" w:rsidR="00457F54" w:rsidRPr="00457F54" w:rsidRDefault="00457F54" w:rsidP="00457F54">
      <w:pPr>
        <w:keepNext/>
        <w:keepLines/>
        <w:spacing w:after="0"/>
        <w:outlineLvl w:val="1"/>
        <w:rPr>
          <w:rFonts w:asciiTheme="majorHAnsi" w:eastAsiaTheme="majorEastAsia" w:hAnsiTheme="majorHAnsi" w:cstheme="majorBidi"/>
          <w:b/>
          <w:color w:val="7063BB" w:themeColor="accent1"/>
          <w:sz w:val="24"/>
          <w:szCs w:val="24"/>
        </w:rPr>
      </w:pPr>
      <w:r w:rsidRPr="00457F54">
        <w:rPr>
          <w:rFonts w:asciiTheme="majorHAnsi" w:eastAsiaTheme="majorEastAsia" w:hAnsiTheme="majorHAnsi" w:cstheme="majorBidi"/>
          <w:b/>
          <w:iCs/>
          <w:sz w:val="24"/>
          <w:szCs w:val="24"/>
        </w:rPr>
        <w:t>Instituto Tecnológico de Villahermosa (ITVH).</w:t>
      </w:r>
    </w:p>
    <w:p w14:paraId="5A5A2B18" w14:textId="77777777" w:rsidR="00457F54" w:rsidRPr="00457F54" w:rsidRDefault="00457F54" w:rsidP="00457F54">
      <w:pPr>
        <w:keepNext/>
        <w:keepLines/>
        <w:spacing w:after="0"/>
        <w:outlineLvl w:val="2"/>
        <w:rPr>
          <w:rFonts w:asciiTheme="majorHAnsi" w:eastAsiaTheme="majorEastAsia" w:hAnsiTheme="majorHAnsi" w:cstheme="majorBidi"/>
          <w:caps/>
          <w:sz w:val="24"/>
          <w:szCs w:val="24"/>
        </w:rPr>
      </w:pPr>
      <w:r w:rsidRPr="00457F54">
        <w:rPr>
          <w:rFonts w:asciiTheme="majorHAnsi" w:eastAsiaTheme="majorEastAsia" w:hAnsiTheme="majorHAnsi" w:cstheme="majorBidi"/>
          <w:caps/>
          <w:sz w:val="24"/>
          <w:szCs w:val="24"/>
          <w:lang w:bidi="es-ES"/>
        </w:rPr>
        <w:t xml:space="preserve">Agosto 2016 – </w:t>
      </w:r>
      <w:r w:rsidRPr="00457F54">
        <w:rPr>
          <w:rFonts w:asciiTheme="majorHAnsi" w:eastAsiaTheme="majorEastAsia" w:hAnsiTheme="majorHAnsi" w:cstheme="majorBidi"/>
          <w:caps/>
          <w:sz w:val="24"/>
          <w:szCs w:val="24"/>
        </w:rPr>
        <w:t>PRESENTE (2021)</w:t>
      </w:r>
    </w:p>
    <w:p w14:paraId="503424AA" w14:textId="77777777" w:rsidR="00457F54" w:rsidRPr="00457F54" w:rsidRDefault="00457F54" w:rsidP="00457F54">
      <w:r w:rsidRPr="00457F54">
        <w:t>Ingeniería en Sistemas Computacionales</w:t>
      </w:r>
    </w:p>
    <w:p w14:paraId="4566103E" w14:textId="7789F45C" w:rsidR="00F65DEC" w:rsidRDefault="00F65DEC" w:rsidP="00C65784">
      <w:pPr>
        <w:jc w:val="both"/>
      </w:pPr>
    </w:p>
    <w:p w14:paraId="02706576" w14:textId="77777777" w:rsidR="00F65DEC" w:rsidRPr="00565B06" w:rsidRDefault="00F65DEC" w:rsidP="00C65784">
      <w:pPr>
        <w:jc w:val="both"/>
      </w:pPr>
    </w:p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717"/>
        <w:gridCol w:w="8295"/>
      </w:tblGrid>
      <w:tr w:rsidR="00143224" w:rsidRPr="00565B06" w14:paraId="3C17F52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FB21C1F" w14:textId="77777777" w:rsidR="00143224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0F6053E3" wp14:editId="7D7EF50A">
                      <wp:extent cx="274320" cy="274320"/>
                      <wp:effectExtent l="0" t="0" r="0" b="0"/>
                      <wp:docPr id="24" name="Icono en un círculo de Aptitudes" descr="Icono de Aptitud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Círculo del icono de Aptitudes" descr="Círcu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Parte 1 del símbolo del icono de Aptitudes" descr="Parte 1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Parte 2 del símbolo del icono de Aptitudes" descr="Parte 2 del símbolo del icono de Aptitudes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Parte 3 del símbolo del icono de Aptitudes" descr="Parte 3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Parte 4 del símbolo del icono de Aptitudes" descr="Parte 4 del símbolo del icono de Aptitudes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24634D8" id="Icono en un círculo de Aptitudes" o:spid="_x0000_s1026" alt="Icono de Aptitudes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">
                      <v:shape id="Círculo del icono de Aptitudes" o:spid="_x0000_s1027" alt="Círculo del icono de Aptitudes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063b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Parte 1 del símbolo del icono de Aptitudes" o:spid="_x0000_s1028" alt="Parte 1 del símbolo del icono de Aptitudes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Parte 2 del símbolo del icono de Aptitudes" o:spid="_x0000_s1029" alt="Parte 2 del símbolo del icono de Aptitudes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Parte 3 del símbolo del icono de Aptitudes" o:spid="_x0000_s1030" alt="Parte 3 del símbolo del icono de Aptitudes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Parte 4 del símbolo del icono de Aptitudes" o:spid="_x0000_s1031" alt="Parte 4 del símbolo del icono de Aptitudes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3EED991E" w14:textId="77777777" w:rsidR="00143224" w:rsidRPr="00565B06" w:rsidRDefault="00977A4F" w:rsidP="00AD6216">
            <w:pPr>
              <w:pStyle w:val="Ttulo1"/>
              <w:outlineLvl w:val="0"/>
            </w:pPr>
            <w:r>
              <w:t>HABILIDADES</w:t>
            </w:r>
          </w:p>
        </w:tc>
      </w:tr>
    </w:tbl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 tabla superior tiene el encabezado de las aptitudes; la segunda tabla, la lista de las aptitudes, y la tabla inferior, las actividades"/>
      </w:tblPr>
      <w:tblGrid>
        <w:gridCol w:w="4146"/>
        <w:gridCol w:w="4160"/>
      </w:tblGrid>
      <w:tr w:rsidR="00143224" w:rsidRPr="00565B06" w14:paraId="080663F9" w14:textId="77777777" w:rsidTr="00B93F20">
        <w:tc>
          <w:tcPr>
            <w:tcW w:w="4146" w:type="dxa"/>
          </w:tcPr>
          <w:p w14:paraId="7E24D086" w14:textId="77777777" w:rsidR="00977A4F" w:rsidRPr="00977A4F" w:rsidRDefault="00977A4F" w:rsidP="00977A4F">
            <w:pPr>
              <w:pStyle w:val="Listaconvietas"/>
              <w:numPr>
                <w:ilvl w:val="0"/>
                <w:numId w:val="0"/>
              </w:numPr>
              <w:spacing w:after="80"/>
              <w:ind w:left="360" w:hanging="360"/>
              <w:rPr>
                <w:b/>
                <w:bCs/>
              </w:rPr>
            </w:pPr>
            <w:r w:rsidRPr="00977A4F">
              <w:rPr>
                <w:b/>
                <w:bCs/>
              </w:rPr>
              <w:t>LENGUAJES DE PROGRAMACION</w:t>
            </w:r>
          </w:p>
          <w:p w14:paraId="6560B271" w14:textId="77777777" w:rsidR="00143224" w:rsidRDefault="00977A4F" w:rsidP="00565B06">
            <w:pPr>
              <w:pStyle w:val="Listaconvietas"/>
              <w:spacing w:after="80"/>
            </w:pPr>
            <w:r>
              <w:t>PHP</w:t>
            </w:r>
          </w:p>
          <w:p w14:paraId="49AA8C5D" w14:textId="77777777" w:rsidR="00977A4F" w:rsidRDefault="00977A4F" w:rsidP="00565B06">
            <w:pPr>
              <w:pStyle w:val="Listaconvietas"/>
              <w:spacing w:after="80"/>
            </w:pPr>
            <w:r>
              <w:t>JAVASCRIPT</w:t>
            </w:r>
          </w:p>
          <w:p w14:paraId="2ED7BA88" w14:textId="77777777" w:rsidR="00977A4F" w:rsidRDefault="00977A4F" w:rsidP="00565B06">
            <w:pPr>
              <w:pStyle w:val="Listaconvietas"/>
              <w:spacing w:after="80"/>
            </w:pPr>
            <w:r>
              <w:t>JAVA</w:t>
            </w:r>
          </w:p>
          <w:p w14:paraId="251BB8B8" w14:textId="77777777" w:rsidR="000A5838" w:rsidRDefault="000A5838" w:rsidP="000A5838">
            <w:pPr>
              <w:pStyle w:val="Listaconvietas"/>
              <w:spacing w:after="80"/>
            </w:pPr>
            <w:r>
              <w:t>.NET</w:t>
            </w:r>
          </w:p>
          <w:p w14:paraId="338A1EFF" w14:textId="36E0A1DA" w:rsidR="00B91E75" w:rsidRDefault="00977A4F" w:rsidP="00B93F20">
            <w:pPr>
              <w:pStyle w:val="Listaconvietas"/>
              <w:spacing w:after="80"/>
            </w:pPr>
            <w:r>
              <w:t>C#</w:t>
            </w:r>
          </w:p>
          <w:p w14:paraId="62ADFFC9" w14:textId="09FC59FB" w:rsidR="000A1133" w:rsidRDefault="000A1133" w:rsidP="00B93F20">
            <w:pPr>
              <w:pStyle w:val="Listaconvietas"/>
              <w:spacing w:after="80"/>
            </w:pPr>
            <w:r>
              <w:t>DART</w:t>
            </w:r>
          </w:p>
          <w:p w14:paraId="54D3E04C" w14:textId="77777777" w:rsidR="00921F32" w:rsidRDefault="00921F32" w:rsidP="00921F32">
            <w:pPr>
              <w:pStyle w:val="Listaconvietas"/>
              <w:numPr>
                <w:ilvl w:val="0"/>
                <w:numId w:val="0"/>
              </w:numPr>
              <w:spacing w:after="80"/>
              <w:ind w:left="360" w:hanging="360"/>
              <w:rPr>
                <w:b/>
                <w:bCs/>
              </w:rPr>
            </w:pPr>
          </w:p>
          <w:p w14:paraId="5F509E45" w14:textId="77777777" w:rsidR="00921F32" w:rsidRPr="00977A4F" w:rsidRDefault="00921F32" w:rsidP="00921F32">
            <w:pPr>
              <w:pStyle w:val="Listaconvietas"/>
              <w:numPr>
                <w:ilvl w:val="0"/>
                <w:numId w:val="0"/>
              </w:numPr>
              <w:spacing w:after="80"/>
              <w:ind w:left="360" w:hanging="360"/>
              <w:rPr>
                <w:b/>
                <w:bCs/>
              </w:rPr>
            </w:pPr>
            <w:r>
              <w:rPr>
                <w:b/>
                <w:bCs/>
              </w:rPr>
              <w:t>BASES DE DATOS</w:t>
            </w:r>
          </w:p>
          <w:p w14:paraId="32D4B507" w14:textId="615A6CAC" w:rsidR="00921F32" w:rsidRDefault="00921F32" w:rsidP="00921F32">
            <w:pPr>
              <w:pStyle w:val="Listaconvietas"/>
              <w:spacing w:after="80"/>
            </w:pPr>
            <w:r>
              <w:t>MYSQL</w:t>
            </w:r>
          </w:p>
          <w:p w14:paraId="6507E876" w14:textId="0BA20200" w:rsidR="0094159A" w:rsidRDefault="0094159A" w:rsidP="00921F32">
            <w:pPr>
              <w:pStyle w:val="Listaconvietas"/>
              <w:spacing w:after="80"/>
            </w:pPr>
            <w:r>
              <w:t>MARIADB</w:t>
            </w:r>
          </w:p>
          <w:p w14:paraId="25319FF7" w14:textId="77777777" w:rsidR="00921F32" w:rsidRDefault="00921F32" w:rsidP="00921F32">
            <w:pPr>
              <w:pStyle w:val="Listaconvietas"/>
              <w:spacing w:after="80"/>
            </w:pPr>
            <w:r>
              <w:t>POSTGRESQL</w:t>
            </w:r>
          </w:p>
          <w:p w14:paraId="7BD29913" w14:textId="7897DB5F" w:rsidR="00185A5B" w:rsidRDefault="00185A5B" w:rsidP="00921F32">
            <w:pPr>
              <w:pStyle w:val="Listaconvietas"/>
              <w:spacing w:after="80"/>
            </w:pPr>
            <w:r>
              <w:t>SQLSERVER</w:t>
            </w:r>
          </w:p>
          <w:p w14:paraId="74C7B502" w14:textId="5FEC6B6B" w:rsidR="0036689D" w:rsidRDefault="0036689D" w:rsidP="00921F32">
            <w:pPr>
              <w:pStyle w:val="Listaconvietas"/>
              <w:spacing w:after="80"/>
            </w:pPr>
            <w:r>
              <w:t>MONGODB</w:t>
            </w:r>
          </w:p>
          <w:p w14:paraId="0BE1D904" w14:textId="5D985315" w:rsidR="0036689D" w:rsidRDefault="0036689D" w:rsidP="00921F32">
            <w:pPr>
              <w:pStyle w:val="Listaconvietas"/>
              <w:spacing w:after="80"/>
            </w:pPr>
            <w:r>
              <w:t>FIREBASE</w:t>
            </w:r>
          </w:p>
          <w:p w14:paraId="59475FA4" w14:textId="77777777" w:rsidR="00B93F20" w:rsidRDefault="00B93F20" w:rsidP="00B93F20">
            <w:pPr>
              <w:pStyle w:val="Listaconvietas"/>
              <w:numPr>
                <w:ilvl w:val="0"/>
                <w:numId w:val="0"/>
              </w:numPr>
              <w:spacing w:after="80"/>
              <w:ind w:left="360"/>
            </w:pPr>
          </w:p>
          <w:p w14:paraId="222D0C98" w14:textId="77777777" w:rsidR="00B91E75" w:rsidRDefault="00B91E75" w:rsidP="00B91E75">
            <w:pPr>
              <w:pStyle w:val="Listaconvietas"/>
              <w:numPr>
                <w:ilvl w:val="0"/>
                <w:numId w:val="0"/>
              </w:numPr>
              <w:spacing w:after="80"/>
              <w:rPr>
                <w:b/>
                <w:bCs/>
              </w:rPr>
            </w:pPr>
            <w:r w:rsidRPr="00B91E75">
              <w:rPr>
                <w:b/>
                <w:bCs/>
              </w:rPr>
              <w:t>ACTITUDES</w:t>
            </w:r>
          </w:p>
          <w:p w14:paraId="3548D9EB" w14:textId="77777777" w:rsidR="00B91E75" w:rsidRDefault="00B91E75" w:rsidP="00B91E75">
            <w:pPr>
              <w:pStyle w:val="Listaconvietas"/>
              <w:spacing w:after="80"/>
            </w:pPr>
            <w:r>
              <w:t>Seriedad</w:t>
            </w:r>
          </w:p>
          <w:p w14:paraId="46DCD6C6" w14:textId="77777777" w:rsidR="00B91E75" w:rsidRDefault="000A5838" w:rsidP="00B91E75">
            <w:pPr>
              <w:pStyle w:val="Listaconvietas"/>
              <w:spacing w:after="80"/>
            </w:pPr>
            <w:r>
              <w:t>Empatía</w:t>
            </w:r>
          </w:p>
          <w:p w14:paraId="212851EF" w14:textId="77777777" w:rsidR="00B91E75" w:rsidRDefault="00B91E75" w:rsidP="00B91E75">
            <w:pPr>
              <w:pStyle w:val="Listaconvietas"/>
              <w:spacing w:after="80"/>
            </w:pPr>
            <w:r>
              <w:t>Positivo</w:t>
            </w:r>
          </w:p>
          <w:p w14:paraId="22DBF5CC" w14:textId="77777777" w:rsidR="00B91E75" w:rsidRDefault="00B91E75" w:rsidP="00B91E75">
            <w:pPr>
              <w:pStyle w:val="Listaconvietas"/>
              <w:spacing w:after="80"/>
            </w:pPr>
            <w:r>
              <w:t>Seguridad</w:t>
            </w:r>
          </w:p>
          <w:p w14:paraId="6B7160E2" w14:textId="77777777" w:rsidR="00B91E75" w:rsidRPr="00B91E75" w:rsidRDefault="00B91E75" w:rsidP="00921F32">
            <w:pPr>
              <w:pStyle w:val="Listaconvietas"/>
              <w:spacing w:after="80"/>
            </w:pPr>
            <w:r>
              <w:t>Honestidad</w:t>
            </w:r>
          </w:p>
        </w:tc>
        <w:tc>
          <w:tcPr>
            <w:tcW w:w="4160" w:type="dxa"/>
            <w:tcMar>
              <w:left w:w="576" w:type="dxa"/>
            </w:tcMar>
          </w:tcPr>
          <w:p w14:paraId="779EACC5" w14:textId="77777777" w:rsidR="00977A4F" w:rsidRPr="00977A4F" w:rsidRDefault="00977A4F" w:rsidP="00977A4F">
            <w:pPr>
              <w:pStyle w:val="Listaconvietas"/>
              <w:numPr>
                <w:ilvl w:val="0"/>
                <w:numId w:val="0"/>
              </w:numPr>
              <w:spacing w:after="80"/>
              <w:rPr>
                <w:b/>
                <w:bCs/>
              </w:rPr>
            </w:pPr>
            <w:r w:rsidRPr="00977A4F">
              <w:rPr>
                <w:b/>
                <w:bCs/>
              </w:rPr>
              <w:t>HERRAMIENTAS</w:t>
            </w:r>
          </w:p>
          <w:p w14:paraId="534D0C66" w14:textId="33A538F2" w:rsidR="0094159A" w:rsidRDefault="0094159A" w:rsidP="00565B06">
            <w:pPr>
              <w:pStyle w:val="Listaconvietas"/>
              <w:spacing w:after="80"/>
            </w:pPr>
            <w:proofErr w:type="spellStart"/>
            <w:r>
              <w:t>NodeJS</w:t>
            </w:r>
            <w:proofErr w:type="spellEnd"/>
            <w:r>
              <w:t xml:space="preserve"> (Express)</w:t>
            </w:r>
          </w:p>
          <w:p w14:paraId="12ED3D48" w14:textId="55110A50" w:rsidR="0094159A" w:rsidRDefault="0094159A" w:rsidP="0094159A">
            <w:pPr>
              <w:pStyle w:val="Listaconvietas"/>
            </w:pPr>
            <w:r w:rsidRPr="0094159A">
              <w:t>Angula</w:t>
            </w:r>
            <w:r>
              <w:t>r</w:t>
            </w:r>
          </w:p>
          <w:p w14:paraId="09C571B6" w14:textId="3E729867" w:rsidR="0094159A" w:rsidRDefault="0094159A" w:rsidP="0094159A">
            <w:pPr>
              <w:pStyle w:val="Listaconvietas"/>
            </w:pPr>
            <w:r>
              <w:t>Trello (Gestión de proyectos)</w:t>
            </w:r>
          </w:p>
          <w:p w14:paraId="581DCC04" w14:textId="39B4F12C" w:rsidR="0094159A" w:rsidRDefault="0094159A" w:rsidP="0094159A">
            <w:pPr>
              <w:pStyle w:val="Listaconvietas"/>
            </w:pPr>
            <w:r>
              <w:t>GitHub (Control de versiones de código)</w:t>
            </w:r>
          </w:p>
          <w:p w14:paraId="7F9E8C07" w14:textId="77777777" w:rsidR="0094159A" w:rsidRDefault="000A5838" w:rsidP="00565B06">
            <w:pPr>
              <w:pStyle w:val="Listaconvietas"/>
              <w:spacing w:after="80"/>
            </w:pPr>
            <w:r>
              <w:t>HTML</w:t>
            </w:r>
            <w:r w:rsidR="0094159A">
              <w:t>5</w:t>
            </w:r>
          </w:p>
          <w:p w14:paraId="1D56E659" w14:textId="006EE0E2" w:rsidR="000A5838" w:rsidRDefault="001C2385" w:rsidP="00565B06">
            <w:pPr>
              <w:pStyle w:val="Listaconvietas"/>
              <w:spacing w:after="80"/>
            </w:pPr>
            <w:r>
              <w:t>CSS3</w:t>
            </w:r>
          </w:p>
          <w:p w14:paraId="38B5E6CA" w14:textId="30B6624F" w:rsidR="0094159A" w:rsidRDefault="0094159A" w:rsidP="00565B06">
            <w:pPr>
              <w:pStyle w:val="Listaconvietas"/>
              <w:spacing w:after="80"/>
            </w:pPr>
            <w:r>
              <w:t>Laravel</w:t>
            </w:r>
          </w:p>
          <w:p w14:paraId="29CFA3A6" w14:textId="143BE667" w:rsidR="000A5838" w:rsidRDefault="00977A4F" w:rsidP="000A5838">
            <w:pPr>
              <w:pStyle w:val="Listaconvietas"/>
              <w:spacing w:after="80"/>
            </w:pPr>
            <w:r>
              <w:t>Bootstrap</w:t>
            </w:r>
            <w:r w:rsidR="0036689D">
              <w:t xml:space="preserve"> 3, 4, 5</w:t>
            </w:r>
          </w:p>
          <w:p w14:paraId="1DC5DD71" w14:textId="5DC9282B" w:rsidR="00977A4F" w:rsidRDefault="000A5838" w:rsidP="00565B06">
            <w:pPr>
              <w:pStyle w:val="Listaconvietas"/>
              <w:spacing w:after="80"/>
            </w:pPr>
            <w:r>
              <w:t>JQ</w:t>
            </w:r>
            <w:r w:rsidR="00977A4F">
              <w:t>uery</w:t>
            </w:r>
          </w:p>
          <w:p w14:paraId="0916F256" w14:textId="71F22700" w:rsidR="0094159A" w:rsidRDefault="0094159A" w:rsidP="00565B06">
            <w:pPr>
              <w:pStyle w:val="Listaconvietas"/>
              <w:spacing w:after="80"/>
            </w:pPr>
            <w:r w:rsidRPr="0094159A">
              <w:t xml:space="preserve">Framework </w:t>
            </w:r>
            <w:proofErr w:type="spellStart"/>
            <w:r w:rsidRPr="0094159A">
              <w:t>CodeIgniter</w:t>
            </w:r>
            <w:proofErr w:type="spellEnd"/>
            <w:r w:rsidRPr="0094159A">
              <w:t xml:space="preserve"> 3</w:t>
            </w:r>
          </w:p>
          <w:p w14:paraId="4ACCEC20" w14:textId="77777777" w:rsidR="00F904FC" w:rsidRDefault="00977A4F" w:rsidP="00977A4F">
            <w:pPr>
              <w:pStyle w:val="Listaconvietas"/>
              <w:spacing w:after="80"/>
            </w:pPr>
            <w:r>
              <w:t>Framework YII2</w:t>
            </w:r>
          </w:p>
          <w:p w14:paraId="35CAA3DE" w14:textId="29846C3F" w:rsidR="00B91E75" w:rsidRDefault="0094159A" w:rsidP="0094159A">
            <w:pPr>
              <w:pStyle w:val="Listaconvietas"/>
            </w:pPr>
            <w:proofErr w:type="spellStart"/>
            <w:r>
              <w:t>Ionic</w:t>
            </w:r>
            <w:proofErr w:type="spellEnd"/>
          </w:p>
          <w:p w14:paraId="583970FF" w14:textId="33662737" w:rsidR="0094159A" w:rsidRDefault="0094159A" w:rsidP="0094159A">
            <w:pPr>
              <w:pStyle w:val="Listaconvietas"/>
            </w:pPr>
            <w:proofErr w:type="spellStart"/>
            <w:r>
              <w:t>Flutter</w:t>
            </w:r>
            <w:proofErr w:type="spellEnd"/>
          </w:p>
          <w:p w14:paraId="70FB461D" w14:textId="77777777" w:rsidR="0094159A" w:rsidRDefault="0094159A" w:rsidP="0094159A">
            <w:pPr>
              <w:pStyle w:val="Listaconvietas"/>
              <w:numPr>
                <w:ilvl w:val="0"/>
                <w:numId w:val="0"/>
              </w:numPr>
              <w:ind w:left="360"/>
            </w:pPr>
          </w:p>
          <w:p w14:paraId="39FD3C50" w14:textId="77777777" w:rsidR="00B91E75" w:rsidRPr="00B91E75" w:rsidRDefault="00B91E75" w:rsidP="00B91E75">
            <w:pPr>
              <w:pStyle w:val="Listaconvietas"/>
              <w:numPr>
                <w:ilvl w:val="0"/>
                <w:numId w:val="0"/>
              </w:numPr>
              <w:spacing w:after="80"/>
              <w:ind w:left="360" w:hanging="360"/>
              <w:rPr>
                <w:b/>
                <w:bCs/>
              </w:rPr>
            </w:pPr>
            <w:r w:rsidRPr="00B91E75">
              <w:rPr>
                <w:b/>
                <w:bCs/>
              </w:rPr>
              <w:t>APTITUDES</w:t>
            </w:r>
          </w:p>
          <w:p w14:paraId="42FF9989" w14:textId="77777777" w:rsidR="00B91E75" w:rsidRDefault="00B91E75" w:rsidP="00B91E75">
            <w:pPr>
              <w:pStyle w:val="Listaconvietas"/>
              <w:spacing w:after="80"/>
            </w:pPr>
            <w:r>
              <w:t>Iniciativa</w:t>
            </w:r>
          </w:p>
          <w:p w14:paraId="62B1F9C1" w14:textId="77777777" w:rsidR="00B91E75" w:rsidRDefault="00B91E75" w:rsidP="00B91E75">
            <w:pPr>
              <w:pStyle w:val="Listaconvietas"/>
              <w:spacing w:after="80"/>
            </w:pPr>
            <w:r>
              <w:t>Creatividad</w:t>
            </w:r>
          </w:p>
          <w:p w14:paraId="60C74AE9" w14:textId="77777777" w:rsidR="00B91E75" w:rsidRDefault="00B91E75" w:rsidP="00B91E75">
            <w:pPr>
              <w:pStyle w:val="Listaconvietas"/>
              <w:spacing w:after="80"/>
            </w:pPr>
            <w:r>
              <w:t>Trabajo en equipo</w:t>
            </w:r>
          </w:p>
          <w:p w14:paraId="5891B8C4" w14:textId="77777777" w:rsidR="00B91E75" w:rsidRDefault="00B91E75" w:rsidP="00B91E75">
            <w:pPr>
              <w:pStyle w:val="Listaconvietas"/>
              <w:spacing w:after="80"/>
            </w:pPr>
            <w:r>
              <w:t>Liderazgo</w:t>
            </w:r>
          </w:p>
          <w:p w14:paraId="696A1529" w14:textId="77777777" w:rsidR="00921F32" w:rsidRDefault="00921F32" w:rsidP="00921F32">
            <w:pPr>
              <w:pStyle w:val="Listaconvietas"/>
              <w:numPr>
                <w:ilvl w:val="0"/>
                <w:numId w:val="0"/>
              </w:numPr>
              <w:spacing w:after="80"/>
              <w:ind w:left="360" w:hanging="360"/>
              <w:rPr>
                <w:b/>
                <w:bCs/>
              </w:rPr>
            </w:pPr>
          </w:p>
          <w:p w14:paraId="25BABD8F" w14:textId="77777777" w:rsidR="00921F32" w:rsidRPr="00B91E75" w:rsidRDefault="00921F32" w:rsidP="00921F32">
            <w:pPr>
              <w:pStyle w:val="Listaconvietas"/>
              <w:numPr>
                <w:ilvl w:val="0"/>
                <w:numId w:val="0"/>
              </w:numPr>
              <w:spacing w:after="80"/>
              <w:ind w:left="360" w:hanging="360"/>
              <w:rPr>
                <w:b/>
                <w:bCs/>
              </w:rPr>
            </w:pPr>
            <w:r>
              <w:rPr>
                <w:b/>
                <w:bCs/>
              </w:rPr>
              <w:t>OTRAS</w:t>
            </w:r>
          </w:p>
          <w:p w14:paraId="0E0FA695" w14:textId="77777777" w:rsidR="00921F32" w:rsidRDefault="00921F32" w:rsidP="00921F32">
            <w:pPr>
              <w:pStyle w:val="Listaconvietas"/>
            </w:pPr>
            <w:r w:rsidRPr="00921F32">
              <w:t>Ingles técnico (lectura): Nivel medio/alto</w:t>
            </w:r>
          </w:p>
          <w:p w14:paraId="0806CD80" w14:textId="3AF40689" w:rsidR="0094159A" w:rsidRPr="00565B06" w:rsidRDefault="0094159A" w:rsidP="00921F32">
            <w:pPr>
              <w:pStyle w:val="Listaconvietas"/>
            </w:pPr>
            <w:r>
              <w:t>No tengo ningún problema en trabajar de forma remota.</w:t>
            </w:r>
          </w:p>
        </w:tc>
      </w:tr>
    </w:tbl>
    <w:p w14:paraId="7835EAF8" w14:textId="5A0594C2" w:rsidR="007A0F44" w:rsidRDefault="007A0F44" w:rsidP="00316CE4"/>
    <w:p w14:paraId="2328CBF7" w14:textId="6F259560" w:rsidR="00737D26" w:rsidRDefault="00737D26" w:rsidP="00316CE4"/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8295"/>
      </w:tblGrid>
      <w:tr w:rsidR="00737D26" w:rsidRPr="00737D26" w14:paraId="758589BC" w14:textId="77777777" w:rsidTr="00F47784">
        <w:tc>
          <w:tcPr>
            <w:tcW w:w="720" w:type="dxa"/>
            <w:tcMar>
              <w:right w:w="216" w:type="dxa"/>
            </w:tcMar>
            <w:vAlign w:val="bottom"/>
          </w:tcPr>
          <w:p w14:paraId="60FC16F2" w14:textId="77777777" w:rsidR="00737D26" w:rsidRPr="00737D26" w:rsidRDefault="00737D26" w:rsidP="00737D26">
            <w:pPr>
              <w:spacing w:after="20"/>
              <w:jc w:val="center"/>
            </w:pPr>
            <w:r w:rsidRPr="00737D2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1F01ECC8" wp14:editId="27E57552">
                      <wp:extent cx="274320" cy="274320"/>
                      <wp:effectExtent l="0" t="0" r="0" b="0"/>
                      <wp:docPr id="28" name="Icono en un círculo de Experiencia" descr="Icono de Experie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9" name="Círculo del icono de Experiencia" descr="Círculo del icono de Experienci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063BB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Símbolo del icono de Experiencia" descr="Símbolo del icono de Experiencia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ysClr val="window" lastClr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5D9D81" id="Icono en un círculo de Experiencia" o:spid="_x0000_s1026" alt="Icono de Experiencia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WnPh0NkRAABRZAAADgAA&#10;AAAAAAAAAAAAAAAuAgAAZHJzL2Uyb0RvYy54bWxQSwECLQAUAAYACAAAACEAGGrsh9kAAAADAQAA&#10;DwAAAAAAAAAAAAAAAAAzFAAAZHJzL2Rvd25yZXYueG1sUEsFBgAAAAAEAAQA8wAAADkVAAAAAA==&#10;">
                      <v:shape id="Círculo del icono de Experiencia" o:spid="_x0000_s1027" alt="Círculo del icono de Experiencia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063bb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xperiencia" o:spid="_x0000_s1028" alt="Símbolo del icono de Experiencia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indow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209300F" w14:textId="548AFF23" w:rsidR="00737D26" w:rsidRPr="00737D26" w:rsidRDefault="00737D26" w:rsidP="00737D26">
            <w:pPr>
              <w:keepNext/>
              <w:keepLines/>
              <w:spacing w:before="240" w:after="40"/>
              <w:contextualSpacing/>
              <w:outlineLvl w:val="0"/>
              <w:rPr>
                <w:rFonts w:asciiTheme="majorHAnsi" w:eastAsiaTheme="majorEastAsia" w:hAnsiTheme="majorHAnsi" w:cstheme="majorBidi"/>
                <w:b/>
                <w:caps/>
                <w:color w:val="111111" w:themeColor="text2"/>
                <w:sz w:val="32"/>
                <w:szCs w:val="32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111111" w:themeColor="text2"/>
                <w:sz w:val="32"/>
                <w:szCs w:val="32"/>
              </w:rPr>
              <w:t>Portafolio</w:t>
            </w:r>
          </w:p>
        </w:tc>
      </w:tr>
    </w:tbl>
    <w:p w14:paraId="0FE06B21" w14:textId="0E6990F5" w:rsidR="00737D26" w:rsidRDefault="00737D26" w:rsidP="00316CE4">
      <w:r>
        <w:t>Visita mi pagina web, para ver algunos de mis proyectos.</w:t>
      </w:r>
    </w:p>
    <w:p w14:paraId="02EAC978" w14:textId="11C5FABC" w:rsidR="00737D26" w:rsidRPr="00565B06" w:rsidRDefault="00737D26" w:rsidP="00737D26">
      <w:pPr>
        <w:jc w:val="center"/>
      </w:pPr>
      <w:hyperlink r:id="rId27" w:history="1">
        <w:r w:rsidRPr="00737D26">
          <w:rPr>
            <w:rStyle w:val="Hipervnculo"/>
          </w:rPr>
          <w:t>https://royerreyesleon.github.io/cv</w:t>
        </w:r>
      </w:hyperlink>
    </w:p>
    <w:sectPr w:rsidR="00737D26" w:rsidRPr="00565B06" w:rsidSect="00C35C81">
      <w:footerReference w:type="default" r:id="rId28"/>
      <w:headerReference w:type="first" r:id="rId29"/>
      <w:pgSz w:w="11906" w:h="16838" w:code="9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745F87" w14:textId="77777777" w:rsidR="00DE3448" w:rsidRDefault="00DE3448" w:rsidP="00F534FB">
      <w:pPr>
        <w:spacing w:after="0"/>
      </w:pPr>
      <w:r>
        <w:separator/>
      </w:r>
    </w:p>
  </w:endnote>
  <w:endnote w:type="continuationSeparator" w:id="0">
    <w:p w14:paraId="67CB7B75" w14:textId="77777777" w:rsidR="00DE3448" w:rsidRDefault="00DE3448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E39585" w14:textId="77777777" w:rsidR="00056FE7" w:rsidRDefault="00056FE7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16CE4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FEF2D" w14:textId="77777777" w:rsidR="00DE3448" w:rsidRDefault="00DE3448" w:rsidP="00F534FB">
      <w:pPr>
        <w:spacing w:after="0"/>
      </w:pPr>
      <w:r>
        <w:separator/>
      </w:r>
    </w:p>
  </w:footnote>
  <w:footnote w:type="continuationSeparator" w:id="0">
    <w:p w14:paraId="6AB0F806" w14:textId="77777777" w:rsidR="00DE3448" w:rsidRDefault="00DE3448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E2040" w14:textId="77777777" w:rsidR="005324B1" w:rsidRDefault="005324B1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3850A22" wp14:editId="11E285E2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ángul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92B233" id="Rectángulo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063BB" w:themeColor="accent1"/>
      </w:rPr>
    </w:lvl>
  </w:abstractNum>
  <w:abstractNum w:abstractNumId="9" w15:restartNumberingAfterBreak="0">
    <w:nsid w:val="FFFFFF89"/>
    <w:multiLevelType w:val="singleLevel"/>
    <w:tmpl w:val="A5BE010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063B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063B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7063B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037A4D"/>
    <w:multiLevelType w:val="hybridMultilevel"/>
    <w:tmpl w:val="4B600B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7063B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063B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45AB8"/>
    <w:multiLevelType w:val="hybridMultilevel"/>
    <w:tmpl w:val="C0A624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2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BF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2A51"/>
    <w:rsid w:val="0006454B"/>
    <w:rsid w:val="00075B13"/>
    <w:rsid w:val="00092692"/>
    <w:rsid w:val="00096203"/>
    <w:rsid w:val="00096AFB"/>
    <w:rsid w:val="000A0229"/>
    <w:rsid w:val="000A1133"/>
    <w:rsid w:val="000A5838"/>
    <w:rsid w:val="000A5C0F"/>
    <w:rsid w:val="000B454C"/>
    <w:rsid w:val="000D0C0D"/>
    <w:rsid w:val="000E24AC"/>
    <w:rsid w:val="000E4A73"/>
    <w:rsid w:val="000F79EA"/>
    <w:rsid w:val="00124624"/>
    <w:rsid w:val="00133951"/>
    <w:rsid w:val="00134F92"/>
    <w:rsid w:val="00137DC1"/>
    <w:rsid w:val="00143224"/>
    <w:rsid w:val="00145B33"/>
    <w:rsid w:val="001468F3"/>
    <w:rsid w:val="00152C3A"/>
    <w:rsid w:val="001539C4"/>
    <w:rsid w:val="00162BEE"/>
    <w:rsid w:val="00170708"/>
    <w:rsid w:val="00171E1B"/>
    <w:rsid w:val="001804E2"/>
    <w:rsid w:val="00182F07"/>
    <w:rsid w:val="001858BD"/>
    <w:rsid w:val="00185A5B"/>
    <w:rsid w:val="00192573"/>
    <w:rsid w:val="00194A3D"/>
    <w:rsid w:val="00197261"/>
    <w:rsid w:val="001A0801"/>
    <w:rsid w:val="001A0C6C"/>
    <w:rsid w:val="001A2A99"/>
    <w:rsid w:val="001A6641"/>
    <w:rsid w:val="001B0811"/>
    <w:rsid w:val="001B3B5F"/>
    <w:rsid w:val="001B720C"/>
    <w:rsid w:val="001C0DEE"/>
    <w:rsid w:val="001C1F30"/>
    <w:rsid w:val="001C2385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433D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37DC"/>
    <w:rsid w:val="00316CE4"/>
    <w:rsid w:val="00321E35"/>
    <w:rsid w:val="00323C3F"/>
    <w:rsid w:val="00324EB1"/>
    <w:rsid w:val="003279A4"/>
    <w:rsid w:val="00337114"/>
    <w:rsid w:val="0035004C"/>
    <w:rsid w:val="003571C8"/>
    <w:rsid w:val="0036689D"/>
    <w:rsid w:val="00383057"/>
    <w:rsid w:val="0039703C"/>
    <w:rsid w:val="003974BB"/>
    <w:rsid w:val="003A091E"/>
    <w:rsid w:val="003C2CF8"/>
    <w:rsid w:val="003E5D64"/>
    <w:rsid w:val="003E6850"/>
    <w:rsid w:val="00403149"/>
    <w:rsid w:val="004037EF"/>
    <w:rsid w:val="00405BAD"/>
    <w:rsid w:val="004113D8"/>
    <w:rsid w:val="004138F7"/>
    <w:rsid w:val="00416463"/>
    <w:rsid w:val="00423827"/>
    <w:rsid w:val="00437B8B"/>
    <w:rsid w:val="00457F54"/>
    <w:rsid w:val="00465113"/>
    <w:rsid w:val="00467F3F"/>
    <w:rsid w:val="00472528"/>
    <w:rsid w:val="004727C2"/>
    <w:rsid w:val="00476144"/>
    <w:rsid w:val="004915EA"/>
    <w:rsid w:val="00492E33"/>
    <w:rsid w:val="004A4493"/>
    <w:rsid w:val="004B4BBF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25C7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3208"/>
    <w:rsid w:val="005A459B"/>
    <w:rsid w:val="005A74EC"/>
    <w:rsid w:val="005B3D67"/>
    <w:rsid w:val="005B437C"/>
    <w:rsid w:val="005D0108"/>
    <w:rsid w:val="005E088C"/>
    <w:rsid w:val="005E6E43"/>
    <w:rsid w:val="005F4455"/>
    <w:rsid w:val="006042C0"/>
    <w:rsid w:val="006104FF"/>
    <w:rsid w:val="00614B7C"/>
    <w:rsid w:val="0062239B"/>
    <w:rsid w:val="00625219"/>
    <w:rsid w:val="00625B8A"/>
    <w:rsid w:val="00644D4E"/>
    <w:rsid w:val="00646D01"/>
    <w:rsid w:val="00663536"/>
    <w:rsid w:val="006648D4"/>
    <w:rsid w:val="00673F18"/>
    <w:rsid w:val="00676CEB"/>
    <w:rsid w:val="00683A86"/>
    <w:rsid w:val="006840D4"/>
    <w:rsid w:val="0069300B"/>
    <w:rsid w:val="006A4C72"/>
    <w:rsid w:val="006C79FF"/>
    <w:rsid w:val="006D65F8"/>
    <w:rsid w:val="006F4D23"/>
    <w:rsid w:val="007175B9"/>
    <w:rsid w:val="007215A9"/>
    <w:rsid w:val="007253E8"/>
    <w:rsid w:val="00735140"/>
    <w:rsid w:val="0073645E"/>
    <w:rsid w:val="007366E5"/>
    <w:rsid w:val="00737D26"/>
    <w:rsid w:val="00745196"/>
    <w:rsid w:val="00751FBA"/>
    <w:rsid w:val="0075381D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B7194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0766"/>
    <w:rsid w:val="00867081"/>
    <w:rsid w:val="00895C2E"/>
    <w:rsid w:val="008978E8"/>
    <w:rsid w:val="008A02C4"/>
    <w:rsid w:val="008A49A0"/>
    <w:rsid w:val="008A6538"/>
    <w:rsid w:val="008B2CBD"/>
    <w:rsid w:val="008C4747"/>
    <w:rsid w:val="008D4FC8"/>
    <w:rsid w:val="008D5A80"/>
    <w:rsid w:val="008E5483"/>
    <w:rsid w:val="008F4532"/>
    <w:rsid w:val="00921F32"/>
    <w:rsid w:val="00933CCA"/>
    <w:rsid w:val="0093795C"/>
    <w:rsid w:val="009411E8"/>
    <w:rsid w:val="0094159A"/>
    <w:rsid w:val="00952C89"/>
    <w:rsid w:val="009540F4"/>
    <w:rsid w:val="00956B75"/>
    <w:rsid w:val="00962BA1"/>
    <w:rsid w:val="009754DB"/>
    <w:rsid w:val="00977A4F"/>
    <w:rsid w:val="009918BB"/>
    <w:rsid w:val="009931F7"/>
    <w:rsid w:val="00994768"/>
    <w:rsid w:val="00995480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2BD2"/>
    <w:rsid w:val="00A03DD0"/>
    <w:rsid w:val="00A1144C"/>
    <w:rsid w:val="00A1329C"/>
    <w:rsid w:val="00A25023"/>
    <w:rsid w:val="00A2760D"/>
    <w:rsid w:val="00A42CE4"/>
    <w:rsid w:val="00A4644A"/>
    <w:rsid w:val="00A56B81"/>
    <w:rsid w:val="00A6314E"/>
    <w:rsid w:val="00A77B4D"/>
    <w:rsid w:val="00A8052D"/>
    <w:rsid w:val="00A83BBB"/>
    <w:rsid w:val="00A861C7"/>
    <w:rsid w:val="00A9077F"/>
    <w:rsid w:val="00A9221B"/>
    <w:rsid w:val="00AA04BD"/>
    <w:rsid w:val="00AA117E"/>
    <w:rsid w:val="00AA276C"/>
    <w:rsid w:val="00AB673E"/>
    <w:rsid w:val="00AC2084"/>
    <w:rsid w:val="00AC7C34"/>
    <w:rsid w:val="00AD121E"/>
    <w:rsid w:val="00AD442D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91E75"/>
    <w:rsid w:val="00B93F20"/>
    <w:rsid w:val="00BA71B3"/>
    <w:rsid w:val="00BB34BE"/>
    <w:rsid w:val="00BC049B"/>
    <w:rsid w:val="00BC0E1A"/>
    <w:rsid w:val="00BC1472"/>
    <w:rsid w:val="00BD2DD6"/>
    <w:rsid w:val="00BD55EE"/>
    <w:rsid w:val="00C0155C"/>
    <w:rsid w:val="00C3233C"/>
    <w:rsid w:val="00C35C81"/>
    <w:rsid w:val="00C3763A"/>
    <w:rsid w:val="00C53370"/>
    <w:rsid w:val="00C60281"/>
    <w:rsid w:val="00C65784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C42E3"/>
    <w:rsid w:val="00CC7F19"/>
    <w:rsid w:val="00CD1043"/>
    <w:rsid w:val="00CE2C76"/>
    <w:rsid w:val="00CE59C2"/>
    <w:rsid w:val="00CE6ADE"/>
    <w:rsid w:val="00CF471E"/>
    <w:rsid w:val="00D046EF"/>
    <w:rsid w:val="00D16657"/>
    <w:rsid w:val="00D22E33"/>
    <w:rsid w:val="00D35BBD"/>
    <w:rsid w:val="00D37FAD"/>
    <w:rsid w:val="00D5184A"/>
    <w:rsid w:val="00D5627D"/>
    <w:rsid w:val="00D6600D"/>
    <w:rsid w:val="00D66B86"/>
    <w:rsid w:val="00D70757"/>
    <w:rsid w:val="00D728D5"/>
    <w:rsid w:val="00D73C98"/>
    <w:rsid w:val="00D76EA3"/>
    <w:rsid w:val="00D77483"/>
    <w:rsid w:val="00D7797C"/>
    <w:rsid w:val="00D83EA1"/>
    <w:rsid w:val="00D85CA4"/>
    <w:rsid w:val="00D929D7"/>
    <w:rsid w:val="00DA4BDE"/>
    <w:rsid w:val="00DB0823"/>
    <w:rsid w:val="00DB0B61"/>
    <w:rsid w:val="00DD2D34"/>
    <w:rsid w:val="00DD467E"/>
    <w:rsid w:val="00DE136D"/>
    <w:rsid w:val="00DE3448"/>
    <w:rsid w:val="00DE4136"/>
    <w:rsid w:val="00DE4550"/>
    <w:rsid w:val="00DE6534"/>
    <w:rsid w:val="00DF0F24"/>
    <w:rsid w:val="00DF7CF5"/>
    <w:rsid w:val="00DF7F4F"/>
    <w:rsid w:val="00E00E74"/>
    <w:rsid w:val="00E066EE"/>
    <w:rsid w:val="00E07D28"/>
    <w:rsid w:val="00E20F2D"/>
    <w:rsid w:val="00E21017"/>
    <w:rsid w:val="00E3096C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B1D89"/>
    <w:rsid w:val="00EE0848"/>
    <w:rsid w:val="00F03B1E"/>
    <w:rsid w:val="00F03F2C"/>
    <w:rsid w:val="00F1202D"/>
    <w:rsid w:val="00F13CF1"/>
    <w:rsid w:val="00F16D08"/>
    <w:rsid w:val="00F217AB"/>
    <w:rsid w:val="00F254A3"/>
    <w:rsid w:val="00F33CBE"/>
    <w:rsid w:val="00F3436A"/>
    <w:rsid w:val="00F35A06"/>
    <w:rsid w:val="00F435D3"/>
    <w:rsid w:val="00F46425"/>
    <w:rsid w:val="00F5078D"/>
    <w:rsid w:val="00F534FB"/>
    <w:rsid w:val="00F56FFE"/>
    <w:rsid w:val="00F65DEC"/>
    <w:rsid w:val="00F82B83"/>
    <w:rsid w:val="00F83725"/>
    <w:rsid w:val="00F904FC"/>
    <w:rsid w:val="00F935BF"/>
    <w:rsid w:val="00F94EB5"/>
    <w:rsid w:val="00FA4359"/>
    <w:rsid w:val="00FA4C84"/>
    <w:rsid w:val="00FA4CC9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913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D26"/>
  </w:style>
  <w:style w:type="paragraph" w:styleId="Ttulo1">
    <w:name w:val="heading 1"/>
    <w:basedOn w:val="Normal"/>
    <w:link w:val="Ttulo1C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063BB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32B63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332B63" w:themeColor="accent1" w:themeShade="8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8978E8"/>
    <w:rPr>
      <w:color w:val="808080"/>
    </w:rPr>
  </w:style>
  <w:style w:type="paragraph" w:styleId="Ttulo">
    <w:name w:val="Title"/>
    <w:basedOn w:val="Normal"/>
    <w:link w:val="TtuloC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aconcuadrcula">
    <w:name w:val="Table Grid"/>
    <w:basedOn w:val="Tab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515"/>
    <w:rPr>
      <w:rFonts w:ascii="Segoe UI" w:hAnsi="Segoe UI" w:cs="Segoe UI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37C"/>
    <w:pPr>
      <w:spacing w:after="0"/>
    </w:pPr>
  </w:style>
  <w:style w:type="paragraph" w:customStyle="1" w:styleId="Informacindecontacto">
    <w:name w:val="Información de contac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5B437C"/>
  </w:style>
  <w:style w:type="paragraph" w:styleId="Piedepgina">
    <w:name w:val="footer"/>
    <w:basedOn w:val="Normal"/>
    <w:link w:val="PiedepginaCar"/>
    <w:uiPriority w:val="99"/>
    <w:unhideWhenUsed/>
    <w:rsid w:val="00297ED0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ED0"/>
  </w:style>
  <w:style w:type="character" w:customStyle="1" w:styleId="Ttulo2Car">
    <w:name w:val="Título 2 Car"/>
    <w:basedOn w:val="Fuentedeprrafopredeter"/>
    <w:link w:val="Ttulo2"/>
    <w:uiPriority w:val="9"/>
    <w:rsid w:val="004037EF"/>
    <w:rPr>
      <w:rFonts w:asciiTheme="majorHAnsi" w:eastAsiaTheme="majorEastAsia" w:hAnsiTheme="majorHAnsi" w:cstheme="majorBidi"/>
      <w:b/>
      <w:color w:val="7063BB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aconnmeros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aconcuadrculaclara">
    <w:name w:val="Grid Table Light"/>
    <w:basedOn w:val="Tab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convieta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nfasis">
    <w:name w:val="Emphasis"/>
    <w:basedOn w:val="Fuentedeprrafopredeter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tulo">
    <w:name w:val="Subtitle"/>
    <w:basedOn w:val="Normal"/>
    <w:link w:val="SubttuloC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tuloCar">
    <w:name w:val="Subtítulo Car"/>
    <w:basedOn w:val="Fuentedeprrafopredeter"/>
    <w:link w:val="Subttulo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Ttulodellibro">
    <w:name w:val="Book Title"/>
    <w:basedOn w:val="Fuentedeprrafopredeter"/>
    <w:uiPriority w:val="33"/>
    <w:semiHidden/>
    <w:unhideWhenUsed/>
    <w:rsid w:val="00581515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rsid w:val="00581515"/>
    <w:rPr>
      <w:b/>
      <w:bCs/>
      <w:caps w:val="0"/>
      <w:smallCaps/>
      <w:color w:val="7063BB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581515"/>
    <w:pPr>
      <w:pBdr>
        <w:top w:val="single" w:sz="4" w:space="10" w:color="7063BB" w:themeColor="accent1"/>
        <w:bottom w:val="single" w:sz="4" w:space="10" w:color="7063BB" w:themeColor="accent1"/>
      </w:pBdr>
      <w:spacing w:before="360" w:after="360"/>
      <w:jc w:val="center"/>
    </w:pPr>
    <w:rPr>
      <w:i/>
      <w:iCs/>
      <w:color w:val="7063B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81515"/>
    <w:rPr>
      <w:i/>
      <w:iCs/>
      <w:color w:val="7063BB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81515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ar">
    <w:name w:val="Título 8 Car"/>
    <w:basedOn w:val="Fuentedeprrafopredeter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1515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81515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81515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1515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1515"/>
    <w:rPr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81515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1515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1515"/>
    <w:rPr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1515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81515"/>
    <w:rPr>
      <w:rFonts w:ascii="Consolas" w:hAnsi="Consolas"/>
      <w:szCs w:val="21"/>
    </w:rPr>
  </w:style>
  <w:style w:type="table" w:styleId="Tablanormal2">
    <w:name w:val="Plain Table 2"/>
    <w:basedOn w:val="Tab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os">
    <w:name w:val="Iconos"/>
    <w:basedOn w:val="Normal"/>
    <w:uiPriority w:val="4"/>
    <w:qFormat/>
    <w:rsid w:val="00BD2DD6"/>
    <w:pPr>
      <w:spacing w:after="20"/>
      <w:jc w:val="center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72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720C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BC049B"/>
    <w:rPr>
      <w:color w:val="886288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049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C049B"/>
    <w:rPr>
      <w:color w:val="806C00" w:themeColor="followedHyperlink"/>
      <w:u w:val="single"/>
    </w:rPr>
  </w:style>
  <w:style w:type="paragraph" w:styleId="Prrafodelista">
    <w:name w:val="List Paragraph"/>
    <w:basedOn w:val="Normal"/>
    <w:uiPriority w:val="34"/>
    <w:unhideWhenUsed/>
    <w:rsid w:val="00F33C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play.google.com/store/apps/details?id=com.osfetabascogobmx.tesken" TargetMode="External"/><Relationship Id="rId18" Type="http://schemas.openxmlformats.org/officeDocument/2006/relationships/hyperlink" Target="http://www.osfetabasco.gob.mx:8080/" TargetMode="External"/><Relationship Id="rId26" Type="http://schemas.openxmlformats.org/officeDocument/2006/relationships/hyperlink" Target="https://royerreyesleon.github.io/cv/assets/educacion/course-certificates-SCRUMstudy_RoyerReyesLe%C3%B3n.pdf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informe.tabasco.gob.mx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royerreyesleon.github.io/cv" TargetMode="External"/><Relationship Id="rId17" Type="http://schemas.openxmlformats.org/officeDocument/2006/relationships/hyperlink" Target="http://200.56.118.29/estrados/" TargetMode="External"/><Relationship Id="rId25" Type="http://schemas.openxmlformats.org/officeDocument/2006/relationships/hyperlink" Target="http://www.osfetabasco.gob.mx:8080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200.56.118.29/estrados/" TargetMode="External"/><Relationship Id="rId20" Type="http://schemas.openxmlformats.org/officeDocument/2006/relationships/hyperlink" Target="https://informe.tabasco.gob.mx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://www.osfetabasco.gob.mx:8080/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200.56.118.30:8081" TargetMode="External"/><Relationship Id="rId23" Type="http://schemas.openxmlformats.org/officeDocument/2006/relationships/hyperlink" Target="http://sigevi2.villahermosa.tecnm.mx/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://www.osfetabasco.gob.mx:8080" TargetMode="External"/><Relationship Id="rId31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lay.google.com/store/apps/details?id=com.osfetabascogobmx.tesken" TargetMode="External"/><Relationship Id="rId22" Type="http://schemas.openxmlformats.org/officeDocument/2006/relationships/hyperlink" Target="http://sigevi2.villahermosa.tecnm.mx/" TargetMode="External"/><Relationship Id="rId27" Type="http://schemas.openxmlformats.org/officeDocument/2006/relationships/hyperlink" Target="https://royerreyesleon.github.io/cv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yer\AppData\Roaming\Microsoft\Templates\Curr&#237;culo%20de%20estudiante%20(dise&#241;o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1169A0A08FE47C6AF92DB936DF1C6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4715D-479A-4C48-9BBF-8B99EFD2A921}"/>
      </w:docPartPr>
      <w:docPartBody>
        <w:p w:rsidR="0060796A" w:rsidRDefault="00025D8D">
          <w:pPr>
            <w:pStyle w:val="D1169A0A08FE47C6AF92DB936DF1C6A0"/>
          </w:pPr>
          <w:r w:rsidRPr="009D0878">
            <w:rPr>
              <w:lang w:bidi="es-ES"/>
            </w:rPr>
            <w:t>Dirección</w:t>
          </w:r>
        </w:p>
      </w:docPartBody>
    </w:docPart>
    <w:docPart>
      <w:docPartPr>
        <w:name w:val="46B9EAFDBEEE46049825C7B33672E7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9AFB0-0AF3-47EB-926C-C5488694EC91}"/>
      </w:docPartPr>
      <w:docPartBody>
        <w:p w:rsidR="0060796A" w:rsidRDefault="00025D8D">
          <w:pPr>
            <w:pStyle w:val="46B9EAFDBEEE46049825C7B33672E7C0"/>
          </w:pPr>
          <w:r w:rsidRPr="009D0878">
            <w:rPr>
              <w:lang w:bidi="es-ES"/>
            </w:rPr>
            <w:t>Teléfono</w:t>
          </w:r>
        </w:p>
      </w:docPartBody>
    </w:docPart>
    <w:docPart>
      <w:docPartPr>
        <w:name w:val="C184FE85417343388472B212D86A3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E9CEE-7421-432E-91D9-6FACF9895B5B}"/>
      </w:docPartPr>
      <w:docPartBody>
        <w:p w:rsidR="0060796A" w:rsidRDefault="00025D8D">
          <w:pPr>
            <w:pStyle w:val="C184FE85417343388472B212D86A3F8A"/>
          </w:pPr>
          <w:r w:rsidRPr="009D0878">
            <w:rPr>
              <w:lang w:bidi="es-ES"/>
            </w:rPr>
            <w:t>Correo electrónico</w:t>
          </w:r>
        </w:p>
      </w:docPartBody>
    </w:docPart>
    <w:docPart>
      <w:docPartPr>
        <w:name w:val="28C3FD377AE84C9E87F6010DBA61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6306A-25A1-438B-B054-90822EDCA05B}"/>
      </w:docPartPr>
      <w:docPartBody>
        <w:p w:rsidR="0060796A" w:rsidRDefault="00025D8D">
          <w:pPr>
            <w:pStyle w:val="28C3FD377AE84C9E87F6010DBA61386E"/>
          </w:pPr>
          <w:r w:rsidRPr="00565B06">
            <w:rPr>
              <w:lang w:bidi="es-ES"/>
            </w:rPr>
            <w:t>Experiencia</w:t>
          </w:r>
        </w:p>
      </w:docPartBody>
    </w:docPart>
    <w:docPart>
      <w:docPartPr>
        <w:name w:val="05394C42CEC342EEBE4F00AAB335C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984CB-1931-4C67-AF9D-9146E181098F}"/>
      </w:docPartPr>
      <w:docPartBody>
        <w:p w:rsidR="00A14330" w:rsidRDefault="001C4722" w:rsidP="001C4722">
          <w:pPr>
            <w:pStyle w:val="05394C42CEC342EEBE4F00AAB335C921"/>
          </w:pPr>
          <w:r w:rsidRPr="00565B06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8D"/>
    <w:rsid w:val="00025D8D"/>
    <w:rsid w:val="001C4722"/>
    <w:rsid w:val="00317FE8"/>
    <w:rsid w:val="00340D32"/>
    <w:rsid w:val="00346570"/>
    <w:rsid w:val="0036294D"/>
    <w:rsid w:val="004C7A96"/>
    <w:rsid w:val="0060796A"/>
    <w:rsid w:val="006F1ED7"/>
    <w:rsid w:val="00804C29"/>
    <w:rsid w:val="00A14330"/>
    <w:rsid w:val="00B47787"/>
    <w:rsid w:val="00E054A5"/>
    <w:rsid w:val="00EC707F"/>
    <w:rsid w:val="00F1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1169A0A08FE47C6AF92DB936DF1C6A0">
    <w:name w:val="D1169A0A08FE47C6AF92DB936DF1C6A0"/>
  </w:style>
  <w:style w:type="paragraph" w:customStyle="1" w:styleId="46B9EAFDBEEE46049825C7B33672E7C0">
    <w:name w:val="46B9EAFDBEEE46049825C7B33672E7C0"/>
  </w:style>
  <w:style w:type="paragraph" w:customStyle="1" w:styleId="C184FE85417343388472B212D86A3F8A">
    <w:name w:val="C184FE85417343388472B212D86A3F8A"/>
  </w:style>
  <w:style w:type="paragraph" w:customStyle="1" w:styleId="E822B878952D4AE29E1A63B7E3153A07">
    <w:name w:val="E822B878952D4AE29E1A63B7E3153A07"/>
    <w:rsid w:val="00A14330"/>
  </w:style>
  <w:style w:type="character" w:styleId="nfasis">
    <w:name w:val="Emphasis"/>
    <w:basedOn w:val="Fuentedeprrafopredeter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28C3FD377AE84C9E87F6010DBA61386E">
    <w:name w:val="28C3FD377AE84C9E87F6010DBA61386E"/>
  </w:style>
  <w:style w:type="paragraph" w:customStyle="1" w:styleId="3F73CE3E003146A0936A4BED64A146AF">
    <w:name w:val="3F73CE3E003146A0936A4BED64A146AF"/>
    <w:rsid w:val="00A14330"/>
  </w:style>
  <w:style w:type="paragraph" w:customStyle="1" w:styleId="D5F0DA75427B4444B3FDA49B89CA9FC3">
    <w:name w:val="D5F0DA75427B4444B3FDA49B89CA9FC3"/>
    <w:rsid w:val="00A14330"/>
  </w:style>
  <w:style w:type="paragraph" w:customStyle="1" w:styleId="05394C42CEC342EEBE4F00AAB335C921">
    <w:name w:val="05394C42CEC342EEBE4F00AAB335C921"/>
    <w:rsid w:val="001C47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ersonalizado 2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063BB"/>
      </a:accent1>
      <a:accent2>
        <a:srgbClr val="77448B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Villahermosa Tabasco México</CompanyAddress>
  <CompanyPhone>9931064490</CompanyPhone>
  <CompanyFax/>
  <CompanyEmail>royerleon7gmail.com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estudiante (diseño moderno).dotx</Template>
  <TotalTime>0</TotalTime>
  <Pages>3</Pages>
  <Words>878</Words>
  <Characters>4829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2019-06-06T12:19:00Z</dcterms:created>
  <dcterms:modified xsi:type="dcterms:W3CDTF">2021-08-24T18:42:00Z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